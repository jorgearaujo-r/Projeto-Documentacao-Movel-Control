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D136" w14:textId="6405D550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799E54A9" w14:textId="5CCC303F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048DA17B" w14:textId="2352E136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6C95E239" w14:textId="63F1F147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6AC1BB8D" w14:textId="4C7BFB69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76EFDA6D" w14:textId="6B95D3CE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510CA405" w14:textId="5214A01A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71A26EDE" w14:textId="41C04DCF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1475A234" w14:textId="2341D965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3B347104" w14:textId="3308AD0D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01756EE7" w14:textId="6CBE89B3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24101C8F" w14:textId="4F956A7D" w:rsidR="00A92C0D" w:rsidRPr="00F965F7" w:rsidRDefault="00A92C0D" w:rsidP="00F965F7">
      <w:pPr>
        <w:pStyle w:val="Ttulo"/>
        <w:spacing w:before="30" w:after="30"/>
        <w:jc w:val="right"/>
        <w:rPr>
          <w:rFonts w:ascii="Times New Roman" w:hAnsi="Times New Roman"/>
        </w:rPr>
      </w:pPr>
    </w:p>
    <w:p w14:paraId="4361F396" w14:textId="0DA80D26" w:rsidR="00A92C0D" w:rsidRPr="00F965F7" w:rsidRDefault="00D71461" w:rsidP="00F965F7">
      <w:pPr>
        <w:pStyle w:val="Ttulo"/>
        <w:spacing w:before="30" w:after="30"/>
        <w:jc w:val="right"/>
        <w:rPr>
          <w:rFonts w:ascii="Times New Roman" w:hAnsi="Times New Roman"/>
        </w:rPr>
      </w:pPr>
      <w:r w:rsidRPr="00F965F7">
        <w:rPr>
          <w:rFonts w:ascii="Times New Roman" w:hAnsi="Times New Roman"/>
        </w:rPr>
        <w:t>MovelControl</w:t>
      </w:r>
    </w:p>
    <w:p w14:paraId="1FCAA839" w14:textId="35FA066F" w:rsidR="00A92C0D" w:rsidRPr="00F965F7" w:rsidRDefault="0013383D" w:rsidP="00F965F7">
      <w:pPr>
        <w:pStyle w:val="Ttulo"/>
        <w:spacing w:before="30" w:after="30"/>
        <w:jc w:val="right"/>
        <w:rPr>
          <w:rFonts w:ascii="Times New Roman" w:hAnsi="Times New Roman"/>
        </w:rPr>
      </w:pPr>
      <w:r w:rsidRPr="00F965F7">
        <w:rPr>
          <w:rFonts w:ascii="Times New Roman" w:hAnsi="Times New Roman"/>
        </w:rPr>
        <w:t>Sumário Executivo</w:t>
      </w:r>
    </w:p>
    <w:p w14:paraId="3CA4474F" w14:textId="71A518C2" w:rsidR="00A92C0D" w:rsidRPr="00F965F7" w:rsidRDefault="001A7B4D" w:rsidP="00F965F7">
      <w:pPr>
        <w:pStyle w:val="Ttulo"/>
        <w:spacing w:before="30" w:after="30"/>
        <w:jc w:val="right"/>
        <w:rPr>
          <w:rFonts w:ascii="Times New Roman" w:hAnsi="Times New Roman"/>
        </w:rPr>
      </w:pPr>
      <w:r w:rsidRPr="00F965F7">
        <w:rPr>
          <w:rFonts w:ascii="Times New Roman" w:hAnsi="Times New Roman"/>
        </w:rPr>
        <w:t>Para</w:t>
      </w:r>
      <w:r w:rsidR="00A92C0D" w:rsidRPr="00F965F7">
        <w:rPr>
          <w:rFonts w:ascii="Times New Roman" w:hAnsi="Times New Roman"/>
        </w:rPr>
        <w:t xml:space="preserve"> </w:t>
      </w:r>
      <w:r w:rsidR="007369EB" w:rsidRPr="00F965F7">
        <w:rPr>
          <w:rFonts w:ascii="Times New Roman" w:hAnsi="Times New Roman"/>
        </w:rPr>
        <w:t>Movelize</w:t>
      </w:r>
    </w:p>
    <w:p w14:paraId="055068CF" w14:textId="468B64CD" w:rsidR="00A92C0D" w:rsidRPr="00F965F7" w:rsidRDefault="00F86758" w:rsidP="00F965F7">
      <w:pPr>
        <w:spacing w:before="30" w:after="30"/>
        <w:jc w:val="right"/>
        <w:rPr>
          <w:b/>
          <w:sz w:val="36"/>
        </w:rPr>
      </w:pPr>
      <w:r w:rsidRPr="00F965F7">
        <w:rPr>
          <w:b/>
          <w:sz w:val="36"/>
        </w:rPr>
        <w:t>Versão 1.0</w:t>
      </w:r>
    </w:p>
    <w:p w14:paraId="78D18F22" w14:textId="77777777" w:rsidR="00A92C0D" w:rsidRPr="00F965F7" w:rsidRDefault="00A92C0D" w:rsidP="00F965F7">
      <w:pPr>
        <w:spacing w:before="30" w:after="30"/>
      </w:pPr>
    </w:p>
    <w:p w14:paraId="637B22AD" w14:textId="77777777" w:rsidR="00A92C0D" w:rsidRPr="00F965F7" w:rsidRDefault="00A92C0D" w:rsidP="00F965F7">
      <w:pPr>
        <w:pStyle w:val="Ttulo"/>
        <w:spacing w:before="30" w:after="30"/>
        <w:rPr>
          <w:rFonts w:ascii="Times New Roman" w:hAnsi="Times New Roman"/>
          <w:sz w:val="28"/>
        </w:rPr>
      </w:pPr>
    </w:p>
    <w:p w14:paraId="0CC9E250" w14:textId="77777777" w:rsidR="00A92C0D" w:rsidRPr="00F965F7" w:rsidRDefault="00A92C0D" w:rsidP="00F965F7">
      <w:pPr>
        <w:pStyle w:val="Corpodetexto"/>
        <w:spacing w:before="30" w:after="30"/>
      </w:pPr>
    </w:p>
    <w:p w14:paraId="37FBDE52" w14:textId="77777777" w:rsidR="00A92C0D" w:rsidRPr="00F965F7" w:rsidRDefault="00A92C0D" w:rsidP="00F965F7">
      <w:pPr>
        <w:pStyle w:val="Corpodetexto"/>
        <w:spacing w:before="30" w:after="30"/>
        <w:sectPr w:rsidR="00A92C0D" w:rsidRPr="00F965F7" w:rsidSect="00F965F7">
          <w:headerReference w:type="default" r:id="rId7"/>
          <w:footerReference w:type="even" r:id="rId8"/>
          <w:pgSz w:w="12240" w:h="15840" w:code="1"/>
          <w:pgMar w:top="1701" w:right="1134" w:bottom="1134" w:left="1701" w:header="720" w:footer="720" w:gutter="0"/>
          <w:cols w:space="720"/>
          <w:vAlign w:val="center"/>
        </w:sectPr>
      </w:pPr>
    </w:p>
    <w:p w14:paraId="348622C8" w14:textId="06370703" w:rsidR="7FCEF958" w:rsidRPr="00F965F7" w:rsidRDefault="7FCEF958" w:rsidP="00F965F7">
      <w:pPr>
        <w:pStyle w:val="Ttulo"/>
        <w:spacing w:before="30" w:after="30"/>
        <w:rPr>
          <w:rFonts w:ascii="Times New Roman" w:hAnsi="Times New Roman"/>
        </w:rPr>
      </w:pPr>
      <w:r w:rsidRPr="00F965F7">
        <w:rPr>
          <w:rFonts w:ascii="Times New Roman" w:hAnsi="Times New Roman"/>
        </w:rPr>
        <w:lastRenderedPageBreak/>
        <w:t>Sumário</w:t>
      </w:r>
    </w:p>
    <w:p w14:paraId="42A48A1F" w14:textId="7A531DA8" w:rsidR="00C52813" w:rsidRDefault="00A92C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F965F7">
        <w:fldChar w:fldCharType="begin"/>
      </w:r>
      <w:r w:rsidRPr="00F965F7">
        <w:instrText xml:space="preserve"> TOC \o "1-3" </w:instrText>
      </w:r>
      <w:r w:rsidRPr="00F965F7">
        <w:fldChar w:fldCharType="separate"/>
      </w:r>
      <w:r w:rsidR="00C52813" w:rsidRPr="007A73D1">
        <w:rPr>
          <w:noProof/>
        </w:rPr>
        <w:t>1.</w:t>
      </w:r>
      <w:r w:rsidR="00C52813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="00C52813" w:rsidRPr="007A73D1">
        <w:rPr>
          <w:noProof/>
        </w:rPr>
        <w:t>Introdução</w:t>
      </w:r>
      <w:r w:rsidR="00C52813">
        <w:rPr>
          <w:noProof/>
        </w:rPr>
        <w:tab/>
      </w:r>
      <w:r w:rsidR="00C52813">
        <w:rPr>
          <w:noProof/>
        </w:rPr>
        <w:fldChar w:fldCharType="begin"/>
      </w:r>
      <w:r w:rsidR="00C52813">
        <w:rPr>
          <w:noProof/>
        </w:rPr>
        <w:instrText xml:space="preserve"> PAGEREF _Toc193099259 \h </w:instrText>
      </w:r>
      <w:r w:rsidR="00C52813">
        <w:rPr>
          <w:noProof/>
        </w:rPr>
      </w:r>
      <w:r w:rsidR="00C52813">
        <w:rPr>
          <w:noProof/>
        </w:rPr>
        <w:fldChar w:fldCharType="separate"/>
      </w:r>
      <w:r w:rsidR="00F75DC6">
        <w:rPr>
          <w:noProof/>
        </w:rPr>
        <w:t>3</w:t>
      </w:r>
      <w:r w:rsidR="00C52813">
        <w:rPr>
          <w:noProof/>
        </w:rPr>
        <w:fldChar w:fldCharType="end"/>
      </w:r>
    </w:p>
    <w:p w14:paraId="3D53B170" w14:textId="2BD17E9E" w:rsidR="00C52813" w:rsidRDefault="00C5281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_Toc193099260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3</w:t>
      </w:r>
      <w:r>
        <w:rPr>
          <w:noProof/>
        </w:rPr>
        <w:fldChar w:fldCharType="end"/>
      </w:r>
    </w:p>
    <w:p w14:paraId="4ECAD7EC" w14:textId="7329B9E5" w:rsidR="00C52813" w:rsidRDefault="00C5281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_Toc193099261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3</w:t>
      </w:r>
      <w:r>
        <w:rPr>
          <w:noProof/>
        </w:rPr>
        <w:fldChar w:fldCharType="end"/>
      </w:r>
    </w:p>
    <w:p w14:paraId="56CA6874" w14:textId="40481245" w:rsidR="00C52813" w:rsidRDefault="00C5281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Atribuições de poder e interessados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_Toc193099262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3</w:t>
      </w:r>
      <w:r>
        <w:rPr>
          <w:noProof/>
        </w:rPr>
        <w:fldChar w:fldCharType="end"/>
      </w:r>
    </w:p>
    <w:p w14:paraId="2E15FD50" w14:textId="00C43AA3" w:rsidR="00C52813" w:rsidRDefault="00C5281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Análise de 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_Toc193099263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4</w:t>
      </w:r>
      <w:r>
        <w:rPr>
          <w:noProof/>
        </w:rPr>
        <w:fldChar w:fldCharType="end"/>
      </w:r>
    </w:p>
    <w:p w14:paraId="1CA3B15E" w14:textId="38D76705" w:rsidR="00C52813" w:rsidRDefault="00C5281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Risco Técnicos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_Toc193099264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4</w:t>
      </w:r>
      <w:r>
        <w:rPr>
          <w:noProof/>
        </w:rPr>
        <w:fldChar w:fldCharType="end"/>
      </w:r>
    </w:p>
    <w:p w14:paraId="4ED82BAE" w14:textId="71F66E54" w:rsidR="00C52813" w:rsidRDefault="00C5281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Riscos Operacionais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_Toc193099265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4</w:t>
      </w:r>
      <w:r>
        <w:rPr>
          <w:noProof/>
        </w:rPr>
        <w:fldChar w:fldCharType="end"/>
      </w:r>
    </w:p>
    <w:p w14:paraId="56108575" w14:textId="3BB4FD3B" w:rsidR="00C52813" w:rsidRDefault="00C5281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Risco de 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_Toc193099266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4</w:t>
      </w:r>
      <w:r>
        <w:rPr>
          <w:noProof/>
        </w:rPr>
        <w:fldChar w:fldCharType="end"/>
      </w:r>
    </w:p>
    <w:p w14:paraId="52DCABC6" w14:textId="698D4A5B" w:rsidR="00C52813" w:rsidRDefault="00C5281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Risco Financeiros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_Toc193099267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4</w:t>
      </w:r>
      <w:r>
        <w:rPr>
          <w:noProof/>
        </w:rPr>
        <w:fldChar w:fldCharType="end"/>
      </w:r>
    </w:p>
    <w:p w14:paraId="76B6B5B3" w14:textId="493FFE49" w:rsidR="00C52813" w:rsidRDefault="00C5281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Orçamento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_Toc193099268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4</w:t>
      </w:r>
      <w:r>
        <w:rPr>
          <w:noProof/>
        </w:rPr>
        <w:fldChar w:fldCharType="end"/>
      </w:r>
    </w:p>
    <w:p w14:paraId="5A658E02" w14:textId="3E06B087" w:rsidR="00C52813" w:rsidRDefault="00C5281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Cronograma preliminar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_Toc193099269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5</w:t>
      </w:r>
      <w:r>
        <w:rPr>
          <w:noProof/>
        </w:rPr>
        <w:fldChar w:fldCharType="end"/>
      </w:r>
    </w:p>
    <w:p w14:paraId="0505D7D8" w14:textId="4F7B44E1" w:rsidR="00C52813" w:rsidRDefault="00C5281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Hipóteses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_Toc193099270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7</w:t>
      </w:r>
      <w:r>
        <w:rPr>
          <w:noProof/>
        </w:rPr>
        <w:fldChar w:fldCharType="end"/>
      </w:r>
    </w:p>
    <w:p w14:paraId="4C362946" w14:textId="0C5EB01C" w:rsidR="00C52813" w:rsidRDefault="00C5281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Casos de uso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_Toc193099271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7</w:t>
      </w:r>
      <w:r>
        <w:rPr>
          <w:noProof/>
        </w:rPr>
        <w:fldChar w:fldCharType="end"/>
      </w:r>
    </w:p>
    <w:p w14:paraId="54DA37EC" w14:textId="61528A2E" w:rsidR="00C52813" w:rsidRDefault="00C5281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Diagrama de atividades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_Toc193099272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8</w:t>
      </w:r>
      <w:r>
        <w:rPr>
          <w:noProof/>
        </w:rPr>
        <w:fldChar w:fldCharType="end"/>
      </w:r>
    </w:p>
    <w:p w14:paraId="52A03C3D" w14:textId="332065A2" w:rsidR="00C52813" w:rsidRDefault="00C5281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</w:pPr>
      <w:r w:rsidRPr="007A73D1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BR"/>
          <w14:ligatures w14:val="standardContextual"/>
        </w:rPr>
        <w:tab/>
      </w:r>
      <w:r w:rsidRPr="007A73D1"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_Toc193099273 \h </w:instrText>
      </w:r>
      <w:r>
        <w:rPr>
          <w:noProof/>
        </w:rPr>
      </w:r>
      <w:r>
        <w:rPr>
          <w:noProof/>
        </w:rPr>
        <w:fldChar w:fldCharType="separate"/>
      </w:r>
      <w:r w:rsidR="00F75DC6">
        <w:rPr>
          <w:noProof/>
        </w:rPr>
        <w:t>8</w:t>
      </w:r>
      <w:r>
        <w:rPr>
          <w:noProof/>
        </w:rPr>
        <w:fldChar w:fldCharType="end"/>
      </w:r>
    </w:p>
    <w:p w14:paraId="12D3EF86" w14:textId="6833D264" w:rsidR="00C22B51" w:rsidRPr="00F965F7" w:rsidRDefault="00A92C0D" w:rsidP="00F965F7">
      <w:pPr>
        <w:pStyle w:val="Ttulo"/>
        <w:spacing w:before="30" w:after="30"/>
        <w:rPr>
          <w:rFonts w:ascii="Times New Roman" w:hAnsi="Times New Roman"/>
        </w:rPr>
      </w:pPr>
      <w:r w:rsidRPr="00F965F7">
        <w:rPr>
          <w:rFonts w:ascii="Times New Roman" w:hAnsi="Times New Roman"/>
        </w:rPr>
        <w:fldChar w:fldCharType="end"/>
      </w:r>
    </w:p>
    <w:p w14:paraId="238F592F" w14:textId="7DF3F391" w:rsidR="00DF78F6" w:rsidRPr="00F965F7" w:rsidRDefault="00A92C0D" w:rsidP="00F965F7">
      <w:pPr>
        <w:pStyle w:val="Ttulo"/>
        <w:spacing w:before="30" w:after="30"/>
        <w:rPr>
          <w:rFonts w:ascii="Times New Roman" w:hAnsi="Times New Roman"/>
        </w:rPr>
      </w:pPr>
      <w:r w:rsidRPr="00F965F7">
        <w:rPr>
          <w:rFonts w:ascii="Times New Roman" w:hAnsi="Times New Roman"/>
        </w:rPr>
        <w:br w:type="page"/>
      </w:r>
      <w:r w:rsidR="00F86758" w:rsidRPr="00F965F7">
        <w:rPr>
          <w:rFonts w:ascii="Times New Roman" w:hAnsi="Times New Roman"/>
        </w:rPr>
        <w:lastRenderedPageBreak/>
        <w:t>Sumário Executivo</w:t>
      </w:r>
    </w:p>
    <w:p w14:paraId="692AA1D5" w14:textId="77777777" w:rsidR="00DF78F6" w:rsidRPr="00F965F7" w:rsidRDefault="00DF78F6" w:rsidP="00F965F7">
      <w:pPr>
        <w:spacing w:before="30" w:after="30"/>
      </w:pPr>
    </w:p>
    <w:p w14:paraId="532E8480" w14:textId="395EFC9F" w:rsidR="004A3BFC" w:rsidRDefault="00A92C0D" w:rsidP="00F965F7">
      <w:pPr>
        <w:pStyle w:val="Ttulo1"/>
        <w:spacing w:before="30" w:after="30"/>
        <w:rPr>
          <w:rFonts w:ascii="Times New Roman" w:hAnsi="Times New Roman"/>
        </w:rPr>
      </w:pPr>
      <w:bookmarkStart w:id="2" w:name="_Toc193099259"/>
      <w:r w:rsidRPr="00F965F7">
        <w:rPr>
          <w:rFonts w:ascii="Times New Roman" w:hAnsi="Times New Roman"/>
        </w:rPr>
        <w:t>Introdução</w:t>
      </w:r>
      <w:bookmarkEnd w:id="2"/>
    </w:p>
    <w:p w14:paraId="7C498315" w14:textId="77777777" w:rsidR="00F965F7" w:rsidRPr="00F965F7" w:rsidRDefault="00F965F7" w:rsidP="00F965F7"/>
    <w:p w14:paraId="16BF31E6" w14:textId="4E96D21A" w:rsidR="004A3BFC" w:rsidRPr="00F965F7" w:rsidRDefault="00DC3277" w:rsidP="00F965F7">
      <w:pPr>
        <w:spacing w:before="30" w:after="30"/>
      </w:pPr>
      <w:r w:rsidRPr="00F965F7">
        <w:t xml:space="preserve"> </w:t>
      </w:r>
      <w:r w:rsidR="00995990" w:rsidRPr="00F965F7">
        <w:t xml:space="preserve">O documento apresenta </w:t>
      </w:r>
      <w:r w:rsidR="005F5AC8" w:rsidRPr="00F965F7">
        <w:t xml:space="preserve">a documentação de um futuro sistema de Marcenaria </w:t>
      </w:r>
      <w:r w:rsidR="000B5A9D" w:rsidRPr="00F965F7">
        <w:t xml:space="preserve">que produz móveis planejados. </w:t>
      </w:r>
      <w:r w:rsidR="00490F98" w:rsidRPr="00F965F7">
        <w:t>Com funcionalidade de gestão de orçamentos e vendas, gerenciamento de estoque e produção, o sistema será usado p</w:t>
      </w:r>
      <w:r w:rsidR="00CC4A04" w:rsidRPr="00F965F7">
        <w:t>elo pro</w:t>
      </w:r>
      <w:r w:rsidR="00BA36CA" w:rsidRPr="00F965F7">
        <w:t>prietário e por funcionários responsáveis pela</w:t>
      </w:r>
      <w:r w:rsidR="00666858" w:rsidRPr="00F965F7">
        <w:t xml:space="preserve"> gestão, otimizando </w:t>
      </w:r>
      <w:r w:rsidR="00872797" w:rsidRPr="00F965F7">
        <w:t>e facilitando a eficiência da produção e o controle d</w:t>
      </w:r>
      <w:r w:rsidR="000D7225" w:rsidRPr="00F965F7">
        <w:t>o estoque.</w:t>
      </w:r>
    </w:p>
    <w:p w14:paraId="2CE354B2" w14:textId="77777777" w:rsidR="00DD125A" w:rsidRPr="00F965F7" w:rsidRDefault="00DD125A" w:rsidP="00F965F7">
      <w:pPr>
        <w:spacing w:before="30" w:after="30"/>
      </w:pPr>
    </w:p>
    <w:p w14:paraId="06515B20" w14:textId="7A20B0E0" w:rsidR="001039B3" w:rsidRPr="00F965F7" w:rsidRDefault="001039B3" w:rsidP="00F965F7">
      <w:pPr>
        <w:pStyle w:val="Ttulo2"/>
        <w:spacing w:before="30" w:after="30"/>
        <w:rPr>
          <w:rFonts w:ascii="Times New Roman" w:hAnsi="Times New Roman"/>
        </w:rPr>
      </w:pPr>
      <w:bookmarkStart w:id="3" w:name="_Toc193099260"/>
      <w:r w:rsidRPr="00F965F7">
        <w:rPr>
          <w:rFonts w:ascii="Times New Roman" w:hAnsi="Times New Roman"/>
        </w:rPr>
        <w:t>Visão geral</w:t>
      </w:r>
      <w:bookmarkEnd w:id="3"/>
      <w:r w:rsidRPr="00F965F7">
        <w:rPr>
          <w:rFonts w:ascii="Times New Roman" w:hAnsi="Times New Roman"/>
        </w:rPr>
        <w:t xml:space="preserve"> </w:t>
      </w:r>
    </w:p>
    <w:p w14:paraId="75F1C080" w14:textId="48735809" w:rsidR="00A93BF2" w:rsidRPr="00F965F7" w:rsidRDefault="002309CF" w:rsidP="00F965F7">
      <w:pPr>
        <w:spacing w:before="30" w:after="30"/>
        <w:ind w:left="720"/>
        <w:jc w:val="both"/>
      </w:pPr>
      <w:r w:rsidRPr="00F965F7">
        <w:t xml:space="preserve"> </w:t>
      </w:r>
      <w:r w:rsidR="00D75E81" w:rsidRPr="00F965F7">
        <w:t>O objetivo do sistema é a automatização de serviços manuais no ambiente da marcenaria</w:t>
      </w:r>
      <w:r w:rsidR="008D0611" w:rsidRPr="00F965F7">
        <w:t xml:space="preserve">, facilitando processos como gerências de estoque e a emissão de orçamentos personalizados para </w:t>
      </w:r>
      <w:r w:rsidR="001D5D80" w:rsidRPr="00F965F7">
        <w:t xml:space="preserve">auxiliar na gerência do estoque e ter um controle maior dos materiais </w:t>
      </w:r>
      <w:r w:rsidR="00331053" w:rsidRPr="00F965F7">
        <w:t>usados para a fabricação</w:t>
      </w:r>
      <w:r w:rsidR="00E87D54" w:rsidRPr="00F965F7">
        <w:t xml:space="preserve"> </w:t>
      </w:r>
      <w:r w:rsidR="004D5E97" w:rsidRPr="00F965F7">
        <w:t>dos móveis. O sistema será des</w:t>
      </w:r>
      <w:r w:rsidR="00DC152A" w:rsidRPr="00F965F7">
        <w:t>envolvido do zero, sem o uso de sistemas anteriores</w:t>
      </w:r>
      <w:r w:rsidR="00167B59" w:rsidRPr="00F965F7">
        <w:t xml:space="preserve">. Contendo funcionabilidades como: </w:t>
      </w:r>
    </w:p>
    <w:p w14:paraId="544D300E" w14:textId="21737302" w:rsidR="3BDB0C84" w:rsidRPr="00F965F7" w:rsidRDefault="3BDB0C84" w:rsidP="00F965F7">
      <w:pPr>
        <w:spacing w:before="30" w:after="30"/>
        <w:ind w:left="720"/>
        <w:jc w:val="both"/>
      </w:pPr>
    </w:p>
    <w:p w14:paraId="262ED5E2" w14:textId="0AD644B6" w:rsidR="00192875" w:rsidRPr="00F965F7" w:rsidRDefault="00192875" w:rsidP="00F965F7">
      <w:pPr>
        <w:pStyle w:val="PargrafodaLista"/>
        <w:numPr>
          <w:ilvl w:val="0"/>
          <w:numId w:val="10"/>
        </w:numPr>
        <w:spacing w:before="30" w:after="30"/>
        <w:jc w:val="both"/>
      </w:pPr>
      <w:r w:rsidRPr="00F965F7">
        <w:t>Gestão e emissão de Orçamentos</w:t>
      </w:r>
    </w:p>
    <w:p w14:paraId="6E5C6679" w14:textId="1F4E30CE" w:rsidR="00192875" w:rsidRPr="00F965F7" w:rsidRDefault="00192875" w:rsidP="00F965F7">
      <w:pPr>
        <w:pStyle w:val="PargrafodaLista"/>
        <w:numPr>
          <w:ilvl w:val="0"/>
          <w:numId w:val="10"/>
        </w:numPr>
        <w:spacing w:before="30" w:after="30"/>
        <w:jc w:val="both"/>
      </w:pPr>
      <w:r w:rsidRPr="00F965F7">
        <w:t>Controle de estoque</w:t>
      </w:r>
    </w:p>
    <w:p w14:paraId="05207FAF" w14:textId="65F87D80" w:rsidR="002309CF" w:rsidRPr="00F965F7" w:rsidRDefault="76B1D5EB" w:rsidP="00F965F7">
      <w:pPr>
        <w:pStyle w:val="PargrafodaLista"/>
        <w:numPr>
          <w:ilvl w:val="0"/>
          <w:numId w:val="10"/>
        </w:numPr>
        <w:spacing w:before="30" w:after="30"/>
        <w:jc w:val="both"/>
      </w:pPr>
      <w:r w:rsidRPr="00F965F7">
        <w:t>Cadastrar e gerir Clientes</w:t>
      </w:r>
    </w:p>
    <w:p w14:paraId="3AB286C4" w14:textId="2DE781F1" w:rsidR="002309CF" w:rsidRDefault="76B1D5EB" w:rsidP="00F965F7">
      <w:pPr>
        <w:pStyle w:val="PargrafodaLista"/>
        <w:numPr>
          <w:ilvl w:val="0"/>
          <w:numId w:val="10"/>
        </w:numPr>
        <w:spacing w:before="30" w:after="30"/>
        <w:jc w:val="both"/>
      </w:pPr>
      <w:r w:rsidRPr="00F965F7">
        <w:t>Cadastrar e gerir Materiais no</w:t>
      </w:r>
      <w:r w:rsidR="002309CF" w:rsidRPr="00F965F7">
        <w:t xml:space="preserve"> </w:t>
      </w:r>
      <w:r w:rsidR="606DE95C" w:rsidRPr="00F965F7">
        <w:t>Estoque</w:t>
      </w:r>
    </w:p>
    <w:p w14:paraId="1F112BBE" w14:textId="7DD6A591" w:rsidR="004C4A80" w:rsidRPr="00F965F7" w:rsidRDefault="004C4A80" w:rsidP="00F965F7">
      <w:pPr>
        <w:pStyle w:val="PargrafodaLista"/>
        <w:numPr>
          <w:ilvl w:val="0"/>
          <w:numId w:val="10"/>
        </w:numPr>
        <w:spacing w:before="30" w:after="30"/>
        <w:jc w:val="both"/>
      </w:pPr>
      <w:r>
        <w:t>Enviar o Orçamento para o cliente</w:t>
      </w:r>
    </w:p>
    <w:p w14:paraId="3D0B5675" w14:textId="250CE704" w:rsidR="606DE95C" w:rsidRPr="00F965F7" w:rsidRDefault="606DE95C" w:rsidP="00F965F7">
      <w:pPr>
        <w:pStyle w:val="PargrafodaLista"/>
        <w:numPr>
          <w:ilvl w:val="0"/>
          <w:numId w:val="10"/>
        </w:numPr>
        <w:spacing w:before="30" w:after="30"/>
        <w:jc w:val="both"/>
      </w:pPr>
      <w:r w:rsidRPr="00F965F7">
        <w:t>Registro de Pedido</w:t>
      </w:r>
    </w:p>
    <w:p w14:paraId="2E4A06BC" w14:textId="1F8872B9" w:rsidR="3BDB0C84" w:rsidRPr="00F965F7" w:rsidRDefault="3BDB0C84" w:rsidP="00F965F7">
      <w:pPr>
        <w:spacing w:before="30" w:after="30"/>
        <w:jc w:val="both"/>
      </w:pPr>
    </w:p>
    <w:p w14:paraId="6BAD6412" w14:textId="68F7B262" w:rsidR="00F965F7" w:rsidRPr="00F965F7" w:rsidRDefault="000748B9" w:rsidP="00F965F7">
      <w:pPr>
        <w:spacing w:before="30" w:after="30"/>
        <w:ind w:firstLine="720"/>
        <w:jc w:val="both"/>
      </w:pPr>
      <w:r w:rsidRPr="00F965F7">
        <w:t>Possíveis restrições:</w:t>
      </w:r>
    </w:p>
    <w:p w14:paraId="023167F5" w14:textId="402DD1E9" w:rsidR="000748B9" w:rsidRPr="00F965F7" w:rsidRDefault="003B70F7" w:rsidP="00F965F7">
      <w:pPr>
        <w:pStyle w:val="PargrafodaLista"/>
        <w:numPr>
          <w:ilvl w:val="0"/>
          <w:numId w:val="11"/>
        </w:numPr>
        <w:spacing w:before="30" w:after="30"/>
        <w:jc w:val="both"/>
      </w:pPr>
      <w:r w:rsidRPr="00F965F7">
        <w:t>Treinamento de usuários para o uso do sistema</w:t>
      </w:r>
    </w:p>
    <w:p w14:paraId="3A2DC454" w14:textId="2C10518F" w:rsidR="003B70F7" w:rsidRPr="00F965F7" w:rsidRDefault="00D731FD" w:rsidP="00F965F7">
      <w:pPr>
        <w:pStyle w:val="PargrafodaLista"/>
        <w:numPr>
          <w:ilvl w:val="0"/>
          <w:numId w:val="11"/>
        </w:numPr>
        <w:spacing w:before="30" w:after="30"/>
        <w:jc w:val="both"/>
      </w:pPr>
      <w:r w:rsidRPr="00F965F7">
        <w:t>Capacidade de armazenamento limitada</w:t>
      </w:r>
    </w:p>
    <w:p w14:paraId="20AB9C39" w14:textId="6EB53F2A" w:rsidR="00D731FD" w:rsidRPr="00F965F7" w:rsidRDefault="00D731FD" w:rsidP="00F965F7">
      <w:pPr>
        <w:pStyle w:val="PargrafodaLista"/>
        <w:numPr>
          <w:ilvl w:val="0"/>
          <w:numId w:val="11"/>
        </w:numPr>
        <w:spacing w:before="30" w:after="30"/>
        <w:jc w:val="both"/>
      </w:pPr>
      <w:r w:rsidRPr="00F965F7">
        <w:t>Incompatibilidade com alguns tipos de sistemas operacionais</w:t>
      </w:r>
    </w:p>
    <w:p w14:paraId="64A27826" w14:textId="7BC71C0A" w:rsidR="001039B3" w:rsidRPr="00F965F7" w:rsidRDefault="001039B3" w:rsidP="00F965F7">
      <w:pPr>
        <w:spacing w:before="30" w:after="30"/>
        <w:ind w:left="720"/>
      </w:pPr>
    </w:p>
    <w:p w14:paraId="58770E79" w14:textId="01CC6438" w:rsidR="00F965F7" w:rsidRPr="00F965F7" w:rsidRDefault="00A92C0D" w:rsidP="00F965F7">
      <w:pPr>
        <w:pStyle w:val="Ttulo2"/>
        <w:spacing w:before="30" w:after="30"/>
        <w:rPr>
          <w:rFonts w:ascii="Times New Roman" w:hAnsi="Times New Roman"/>
        </w:rPr>
      </w:pPr>
      <w:bookmarkStart w:id="4" w:name="_Toc193099261"/>
      <w:r w:rsidRPr="00F965F7">
        <w:rPr>
          <w:rFonts w:ascii="Times New Roman" w:hAnsi="Times New Roman"/>
        </w:rPr>
        <w:t>Escopo</w:t>
      </w:r>
      <w:bookmarkEnd w:id="4"/>
    </w:p>
    <w:p w14:paraId="09314C58" w14:textId="76E6ABEB" w:rsidR="00D731FD" w:rsidRPr="00F965F7" w:rsidRDefault="00A93BF2" w:rsidP="00F965F7">
      <w:pPr>
        <w:spacing w:before="30" w:after="30"/>
        <w:ind w:left="720"/>
        <w:jc w:val="both"/>
      </w:pPr>
      <w:r w:rsidRPr="00F965F7">
        <w:t xml:space="preserve"> </w:t>
      </w:r>
      <w:r w:rsidR="003D05B3" w:rsidRPr="00F965F7">
        <w:t xml:space="preserve">O sistema será uma aplicação local, instalada em um dispositivo </w:t>
      </w:r>
      <w:r w:rsidR="0024235B" w:rsidRPr="00F965F7">
        <w:t xml:space="preserve">de uso da empresa. </w:t>
      </w:r>
      <w:r w:rsidR="001B6482" w:rsidRPr="00F965F7">
        <w:t xml:space="preserve">Incluirá módulos para controle de estoque, gestão de </w:t>
      </w:r>
      <w:r w:rsidR="003319D2" w:rsidRPr="00F965F7">
        <w:t xml:space="preserve">clientes e orçamentos, emissão de relatórios de </w:t>
      </w:r>
      <w:r w:rsidR="007F39FC" w:rsidRPr="00F965F7">
        <w:t xml:space="preserve">estoque, emissão de nota fiscal, acompanhamento de prazos de entrega e status de </w:t>
      </w:r>
      <w:r w:rsidR="00CA2A6B" w:rsidRPr="00F965F7">
        <w:t xml:space="preserve">produção. O foco principal é a organização interna, o controle de estoque </w:t>
      </w:r>
      <w:r w:rsidR="00C161F4" w:rsidRPr="00F965F7">
        <w:t>e a facilidade na gestão de orçamentos, produção e estoque.</w:t>
      </w:r>
    </w:p>
    <w:p w14:paraId="2C8ADC56" w14:textId="0CAA8D58" w:rsidR="3BDB0C84" w:rsidRDefault="3BDB0C84" w:rsidP="00F965F7">
      <w:pPr>
        <w:spacing w:before="30" w:after="30"/>
      </w:pPr>
    </w:p>
    <w:p w14:paraId="6B01B10B" w14:textId="77777777" w:rsidR="00F965F7" w:rsidRPr="00F965F7" w:rsidRDefault="00F965F7" w:rsidP="00F965F7">
      <w:pPr>
        <w:spacing w:before="30" w:after="30"/>
      </w:pPr>
    </w:p>
    <w:p w14:paraId="7C76873D" w14:textId="2FC388D4" w:rsidR="00F965F7" w:rsidRPr="00F965F7" w:rsidRDefault="00DF78F6" w:rsidP="00F965F7">
      <w:pPr>
        <w:pStyle w:val="Ttulo2"/>
        <w:spacing w:before="30" w:after="30"/>
        <w:rPr>
          <w:rFonts w:ascii="Times New Roman" w:hAnsi="Times New Roman"/>
        </w:rPr>
      </w:pPr>
      <w:bookmarkStart w:id="5" w:name="_Toc193099262"/>
      <w:r w:rsidRPr="00F965F7">
        <w:rPr>
          <w:rFonts w:ascii="Times New Roman" w:hAnsi="Times New Roman"/>
        </w:rPr>
        <w:t>Atribuições de poder</w:t>
      </w:r>
      <w:r w:rsidR="00F86758" w:rsidRPr="00F965F7">
        <w:rPr>
          <w:rFonts w:ascii="Times New Roman" w:hAnsi="Times New Roman"/>
        </w:rPr>
        <w:t xml:space="preserve"> e interessados</w:t>
      </w:r>
      <w:bookmarkEnd w:id="5"/>
    </w:p>
    <w:p w14:paraId="6E1914CD" w14:textId="77777777" w:rsidR="00F965F7" w:rsidRPr="00F965F7" w:rsidRDefault="00F965F7" w:rsidP="00F965F7"/>
    <w:tbl>
      <w:tblPr>
        <w:tblStyle w:val="SimplesTabela1"/>
        <w:tblW w:w="0" w:type="auto"/>
        <w:tblLayout w:type="fixed"/>
        <w:tblLook w:val="0420" w:firstRow="1" w:lastRow="0" w:firstColumn="0" w:lastColumn="0" w:noHBand="0" w:noVBand="1"/>
      </w:tblPr>
      <w:tblGrid>
        <w:gridCol w:w="971"/>
        <w:gridCol w:w="1330"/>
        <w:gridCol w:w="1380"/>
        <w:gridCol w:w="1276"/>
        <w:gridCol w:w="1134"/>
        <w:gridCol w:w="1339"/>
        <w:gridCol w:w="1920"/>
      </w:tblGrid>
      <w:tr w:rsidR="0013383D" w:rsidRPr="00F965F7" w14:paraId="7E1E0AF4" w14:textId="77777777" w:rsidTr="00F9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1" w:type="dxa"/>
            <w:vAlign w:val="center"/>
          </w:tcPr>
          <w:p w14:paraId="78C75E96" w14:textId="61971E50" w:rsidR="0013383D" w:rsidRPr="00F965F7" w:rsidRDefault="0013383D" w:rsidP="00F965F7">
            <w:pPr>
              <w:spacing w:before="30" w:after="30"/>
              <w:jc w:val="center"/>
            </w:pPr>
            <w:r w:rsidRPr="00F965F7">
              <w:t>Nome</w:t>
            </w:r>
          </w:p>
        </w:tc>
        <w:tc>
          <w:tcPr>
            <w:tcW w:w="1330" w:type="dxa"/>
            <w:vAlign w:val="center"/>
          </w:tcPr>
          <w:p w14:paraId="13849994" w14:textId="7D72BDA6" w:rsidR="0013383D" w:rsidRPr="00F965F7" w:rsidRDefault="0013383D" w:rsidP="00F965F7">
            <w:pPr>
              <w:spacing w:before="30" w:after="30"/>
              <w:jc w:val="center"/>
            </w:pPr>
            <w:r w:rsidRPr="00F965F7">
              <w:t>Título/Cargo</w:t>
            </w:r>
          </w:p>
        </w:tc>
        <w:tc>
          <w:tcPr>
            <w:tcW w:w="1380" w:type="dxa"/>
            <w:vAlign w:val="center"/>
          </w:tcPr>
          <w:p w14:paraId="61048A9F" w14:textId="35E27A4C" w:rsidR="0013383D" w:rsidRPr="00F965F7" w:rsidRDefault="0013383D" w:rsidP="00F965F7">
            <w:pPr>
              <w:spacing w:before="30" w:after="30"/>
              <w:jc w:val="center"/>
            </w:pPr>
            <w:r w:rsidRPr="00F965F7">
              <w:t>Organização</w:t>
            </w:r>
          </w:p>
        </w:tc>
        <w:tc>
          <w:tcPr>
            <w:tcW w:w="1276" w:type="dxa"/>
            <w:vAlign w:val="center"/>
          </w:tcPr>
          <w:p w14:paraId="0646D706" w14:textId="4C7A8C27" w:rsidR="0013383D" w:rsidRPr="00F965F7" w:rsidRDefault="0013383D" w:rsidP="00F965F7">
            <w:pPr>
              <w:spacing w:before="30" w:after="30"/>
              <w:jc w:val="center"/>
            </w:pPr>
            <w:r w:rsidRPr="00F965F7">
              <w:t>Papel</w:t>
            </w:r>
          </w:p>
        </w:tc>
        <w:tc>
          <w:tcPr>
            <w:tcW w:w="1134" w:type="dxa"/>
            <w:vAlign w:val="center"/>
          </w:tcPr>
          <w:p w14:paraId="66B3ABD0" w14:textId="145F8624" w:rsidR="0013383D" w:rsidRPr="00F965F7" w:rsidRDefault="0013383D" w:rsidP="00F965F7">
            <w:pPr>
              <w:spacing w:before="30" w:after="30"/>
              <w:jc w:val="center"/>
            </w:pPr>
            <w:r w:rsidRPr="00F965F7">
              <w:t>Nível de Interesse</w:t>
            </w:r>
          </w:p>
        </w:tc>
        <w:tc>
          <w:tcPr>
            <w:tcW w:w="1339" w:type="dxa"/>
            <w:vAlign w:val="center"/>
          </w:tcPr>
          <w:p w14:paraId="15D331F7" w14:textId="2FA9E1FB" w:rsidR="0013383D" w:rsidRPr="00F965F7" w:rsidRDefault="0013383D" w:rsidP="00F965F7">
            <w:pPr>
              <w:spacing w:before="30" w:after="30"/>
              <w:jc w:val="center"/>
            </w:pPr>
            <w:r w:rsidRPr="00F965F7">
              <w:t>Nível de Influência</w:t>
            </w:r>
          </w:p>
        </w:tc>
        <w:tc>
          <w:tcPr>
            <w:tcW w:w="1920" w:type="dxa"/>
            <w:vAlign w:val="center"/>
          </w:tcPr>
          <w:p w14:paraId="62309DAE" w14:textId="234F17ED" w:rsidR="0013383D" w:rsidRPr="00F965F7" w:rsidRDefault="0013383D" w:rsidP="00F965F7">
            <w:pPr>
              <w:spacing w:before="30" w:after="30"/>
              <w:jc w:val="center"/>
            </w:pPr>
            <w:r w:rsidRPr="00F965F7">
              <w:t>Expectativas</w:t>
            </w:r>
          </w:p>
        </w:tc>
      </w:tr>
      <w:tr w:rsidR="0013383D" w:rsidRPr="00F965F7" w14:paraId="57C392CE" w14:textId="77777777" w:rsidTr="00F9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dxa"/>
            <w:vAlign w:val="center"/>
          </w:tcPr>
          <w:p w14:paraId="7F9F011F" w14:textId="3017A52D" w:rsidR="0013383D" w:rsidRPr="00F965F7" w:rsidRDefault="000D080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Jorge Afonso</w:t>
            </w:r>
          </w:p>
        </w:tc>
        <w:tc>
          <w:tcPr>
            <w:tcW w:w="1330" w:type="dxa"/>
            <w:vAlign w:val="center"/>
          </w:tcPr>
          <w:p w14:paraId="11FAF175" w14:textId="30FAF529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Gerente de Projeto</w:t>
            </w:r>
          </w:p>
        </w:tc>
        <w:tc>
          <w:tcPr>
            <w:tcW w:w="1380" w:type="dxa"/>
            <w:vAlign w:val="center"/>
          </w:tcPr>
          <w:p w14:paraId="630DDE42" w14:textId="269BE0DD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Setor de TI</w:t>
            </w:r>
          </w:p>
        </w:tc>
        <w:tc>
          <w:tcPr>
            <w:tcW w:w="1276" w:type="dxa"/>
            <w:vAlign w:val="center"/>
          </w:tcPr>
          <w:p w14:paraId="26147221" w14:textId="24944A30" w:rsidR="0013383D" w:rsidRPr="00F965F7" w:rsidRDefault="005E3E76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Equipe de Desenvolvimento</w:t>
            </w:r>
          </w:p>
        </w:tc>
        <w:tc>
          <w:tcPr>
            <w:tcW w:w="1134" w:type="dxa"/>
            <w:vAlign w:val="center"/>
          </w:tcPr>
          <w:p w14:paraId="796B21E5" w14:textId="520FB887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Alto</w:t>
            </w:r>
          </w:p>
        </w:tc>
        <w:tc>
          <w:tcPr>
            <w:tcW w:w="1339" w:type="dxa"/>
            <w:vAlign w:val="center"/>
          </w:tcPr>
          <w:p w14:paraId="1E003A17" w14:textId="402706BC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Alto</w:t>
            </w:r>
          </w:p>
        </w:tc>
        <w:tc>
          <w:tcPr>
            <w:tcW w:w="1920" w:type="dxa"/>
            <w:vAlign w:val="center"/>
          </w:tcPr>
          <w:p w14:paraId="09C14D6A" w14:textId="6D1FADA8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Entregar o projeto no prazo</w:t>
            </w:r>
            <w:r w:rsidR="00392D76" w:rsidRPr="00F965F7">
              <w:rPr>
                <w:sz w:val="18"/>
                <w:szCs w:val="18"/>
              </w:rPr>
              <w:t xml:space="preserve"> e com </w:t>
            </w:r>
            <w:r w:rsidR="003B17C8" w:rsidRPr="00F965F7">
              <w:rPr>
                <w:sz w:val="18"/>
                <w:szCs w:val="18"/>
              </w:rPr>
              <w:t>as funcionalidades</w:t>
            </w:r>
            <w:r w:rsidR="00392D76" w:rsidRPr="00F965F7">
              <w:rPr>
                <w:sz w:val="18"/>
                <w:szCs w:val="18"/>
              </w:rPr>
              <w:t xml:space="preserve"> </w:t>
            </w:r>
            <w:r w:rsidR="00046570" w:rsidRPr="00F965F7">
              <w:rPr>
                <w:sz w:val="18"/>
                <w:szCs w:val="18"/>
              </w:rPr>
              <w:t>desejadas</w:t>
            </w:r>
          </w:p>
        </w:tc>
      </w:tr>
      <w:tr w:rsidR="0013383D" w:rsidRPr="00F965F7" w14:paraId="29458F7C" w14:textId="77777777" w:rsidTr="00F965F7">
        <w:tc>
          <w:tcPr>
            <w:tcW w:w="971" w:type="dxa"/>
            <w:vAlign w:val="center"/>
          </w:tcPr>
          <w:p w14:paraId="6BEC0DC5" w14:textId="580887F9" w:rsidR="00697215" w:rsidRPr="00F965F7" w:rsidRDefault="000D080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Sebastião Araujo</w:t>
            </w:r>
          </w:p>
        </w:tc>
        <w:tc>
          <w:tcPr>
            <w:tcW w:w="1330" w:type="dxa"/>
            <w:vAlign w:val="center"/>
          </w:tcPr>
          <w:p w14:paraId="59D936E6" w14:textId="5F4BDD59" w:rsidR="0013383D" w:rsidRPr="00F965F7" w:rsidRDefault="000D080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Dono da empresa</w:t>
            </w:r>
            <w:r w:rsidR="00E22336" w:rsidRPr="00F965F7">
              <w:rPr>
                <w:sz w:val="18"/>
                <w:szCs w:val="18"/>
              </w:rPr>
              <w:t>/ Usuário final</w:t>
            </w:r>
          </w:p>
        </w:tc>
        <w:tc>
          <w:tcPr>
            <w:tcW w:w="1380" w:type="dxa"/>
            <w:vAlign w:val="center"/>
          </w:tcPr>
          <w:p w14:paraId="7D1C0AF7" w14:textId="2FBD3C15" w:rsidR="0013383D" w:rsidRPr="00F965F7" w:rsidRDefault="008A3027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Gerencia</w:t>
            </w:r>
          </w:p>
        </w:tc>
        <w:tc>
          <w:tcPr>
            <w:tcW w:w="1276" w:type="dxa"/>
            <w:vAlign w:val="center"/>
          </w:tcPr>
          <w:p w14:paraId="37DD97C6" w14:textId="4F183988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Usuário</w:t>
            </w:r>
          </w:p>
        </w:tc>
        <w:tc>
          <w:tcPr>
            <w:tcW w:w="1134" w:type="dxa"/>
            <w:vAlign w:val="center"/>
          </w:tcPr>
          <w:p w14:paraId="4B144C17" w14:textId="6F63EBE6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Alto</w:t>
            </w:r>
          </w:p>
        </w:tc>
        <w:tc>
          <w:tcPr>
            <w:tcW w:w="1339" w:type="dxa"/>
            <w:vAlign w:val="center"/>
          </w:tcPr>
          <w:p w14:paraId="64B7DAEE" w14:textId="1C82EAE4" w:rsidR="0013383D" w:rsidRPr="00F965F7" w:rsidRDefault="00A701AF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Alto</w:t>
            </w:r>
          </w:p>
        </w:tc>
        <w:tc>
          <w:tcPr>
            <w:tcW w:w="1920" w:type="dxa"/>
            <w:vAlign w:val="center"/>
          </w:tcPr>
          <w:p w14:paraId="7C56CEB9" w14:textId="11B7B3AF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Sistema intuitivo e eficiente</w:t>
            </w:r>
          </w:p>
        </w:tc>
      </w:tr>
      <w:tr w:rsidR="0013383D" w:rsidRPr="00F965F7" w14:paraId="5A0E1C86" w14:textId="77777777" w:rsidTr="00F9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dxa"/>
            <w:vAlign w:val="center"/>
          </w:tcPr>
          <w:p w14:paraId="6FA12B1E" w14:textId="441B0BA6" w:rsidR="0013383D" w:rsidRPr="00F965F7" w:rsidRDefault="00697215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Juliano Silva</w:t>
            </w:r>
          </w:p>
        </w:tc>
        <w:tc>
          <w:tcPr>
            <w:tcW w:w="1330" w:type="dxa"/>
            <w:vAlign w:val="center"/>
          </w:tcPr>
          <w:p w14:paraId="15000B99" w14:textId="248638BD" w:rsidR="0013383D" w:rsidRPr="00F965F7" w:rsidRDefault="008A3027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Funcionário</w:t>
            </w:r>
          </w:p>
        </w:tc>
        <w:tc>
          <w:tcPr>
            <w:tcW w:w="1380" w:type="dxa"/>
            <w:vAlign w:val="center"/>
          </w:tcPr>
          <w:p w14:paraId="3DC99D10" w14:textId="6A10AB42" w:rsidR="0013383D" w:rsidRPr="00F965F7" w:rsidRDefault="009D6DE9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Fabricação</w:t>
            </w:r>
          </w:p>
        </w:tc>
        <w:tc>
          <w:tcPr>
            <w:tcW w:w="1276" w:type="dxa"/>
            <w:vAlign w:val="center"/>
          </w:tcPr>
          <w:p w14:paraId="7A9B364A" w14:textId="11AEF478" w:rsidR="0013383D" w:rsidRPr="00F965F7" w:rsidRDefault="0013383D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 xml:space="preserve">Equipe </w:t>
            </w:r>
            <w:r w:rsidR="00A701AF" w:rsidRPr="00F965F7">
              <w:rPr>
                <w:sz w:val="18"/>
                <w:szCs w:val="18"/>
              </w:rPr>
              <w:t>de Fabricação</w:t>
            </w:r>
          </w:p>
        </w:tc>
        <w:tc>
          <w:tcPr>
            <w:tcW w:w="1134" w:type="dxa"/>
            <w:vAlign w:val="center"/>
          </w:tcPr>
          <w:p w14:paraId="2F7EC007" w14:textId="137CC04B" w:rsidR="0013383D" w:rsidRPr="00F965F7" w:rsidRDefault="00A701AF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Baixo</w:t>
            </w:r>
          </w:p>
        </w:tc>
        <w:tc>
          <w:tcPr>
            <w:tcW w:w="1339" w:type="dxa"/>
            <w:vAlign w:val="center"/>
          </w:tcPr>
          <w:p w14:paraId="2C998BDC" w14:textId="35C88ED9" w:rsidR="0013383D" w:rsidRPr="00F965F7" w:rsidRDefault="00A701AF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Baixo</w:t>
            </w:r>
          </w:p>
        </w:tc>
        <w:tc>
          <w:tcPr>
            <w:tcW w:w="1920" w:type="dxa"/>
            <w:vAlign w:val="center"/>
          </w:tcPr>
          <w:p w14:paraId="19973D0F" w14:textId="35AFF252" w:rsidR="0013383D" w:rsidRPr="00F965F7" w:rsidRDefault="00392D76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Facilidade na gerência</w:t>
            </w:r>
            <w:r w:rsidR="00D4392F" w:rsidRPr="00F965F7">
              <w:rPr>
                <w:sz w:val="18"/>
                <w:szCs w:val="18"/>
              </w:rPr>
              <w:t xml:space="preserve"> de</w:t>
            </w:r>
            <w:r w:rsidRPr="00F965F7">
              <w:rPr>
                <w:sz w:val="18"/>
                <w:szCs w:val="18"/>
              </w:rPr>
              <w:t xml:space="preserve"> </w:t>
            </w:r>
            <w:r w:rsidR="00D4392F" w:rsidRPr="00F965F7">
              <w:rPr>
                <w:sz w:val="18"/>
                <w:szCs w:val="18"/>
              </w:rPr>
              <w:t>es</w:t>
            </w:r>
            <w:r w:rsidRPr="00F965F7">
              <w:rPr>
                <w:sz w:val="18"/>
                <w:szCs w:val="18"/>
              </w:rPr>
              <w:t>t</w:t>
            </w:r>
            <w:r w:rsidR="00D4392F" w:rsidRPr="00F965F7">
              <w:rPr>
                <w:sz w:val="18"/>
                <w:szCs w:val="18"/>
              </w:rPr>
              <w:t>oque</w:t>
            </w:r>
          </w:p>
        </w:tc>
      </w:tr>
      <w:tr w:rsidR="0013383D" w:rsidRPr="00F965F7" w14:paraId="36AAED8A" w14:textId="77777777" w:rsidTr="00F965F7">
        <w:tc>
          <w:tcPr>
            <w:tcW w:w="971" w:type="dxa"/>
            <w:vAlign w:val="center"/>
          </w:tcPr>
          <w:p w14:paraId="24B4BE38" w14:textId="024B96FB" w:rsidR="0013383D" w:rsidRPr="00F965F7" w:rsidRDefault="004E38F1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Elicio Duarte</w:t>
            </w:r>
          </w:p>
        </w:tc>
        <w:tc>
          <w:tcPr>
            <w:tcW w:w="1330" w:type="dxa"/>
            <w:vAlign w:val="center"/>
          </w:tcPr>
          <w:p w14:paraId="44F22F47" w14:textId="77CAA7F2" w:rsidR="0013383D" w:rsidRPr="00F965F7" w:rsidRDefault="004E38F1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Lider equipe de montagem</w:t>
            </w:r>
          </w:p>
        </w:tc>
        <w:tc>
          <w:tcPr>
            <w:tcW w:w="1380" w:type="dxa"/>
            <w:vAlign w:val="center"/>
          </w:tcPr>
          <w:p w14:paraId="1A0CA338" w14:textId="2113F5DB" w:rsidR="0013383D" w:rsidRPr="00F965F7" w:rsidRDefault="009D6DE9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Montagem/ Entrega</w:t>
            </w:r>
          </w:p>
        </w:tc>
        <w:tc>
          <w:tcPr>
            <w:tcW w:w="1276" w:type="dxa"/>
            <w:vAlign w:val="center"/>
          </w:tcPr>
          <w:p w14:paraId="71DE4873" w14:textId="1645CDCC" w:rsidR="0013383D" w:rsidRPr="00F965F7" w:rsidRDefault="009D6DE9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Equipe de montagem</w:t>
            </w:r>
          </w:p>
        </w:tc>
        <w:tc>
          <w:tcPr>
            <w:tcW w:w="1134" w:type="dxa"/>
            <w:vAlign w:val="center"/>
          </w:tcPr>
          <w:p w14:paraId="778E4AF3" w14:textId="46D65FC1" w:rsidR="0013383D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Baixo</w:t>
            </w:r>
          </w:p>
        </w:tc>
        <w:tc>
          <w:tcPr>
            <w:tcW w:w="1339" w:type="dxa"/>
            <w:vAlign w:val="center"/>
          </w:tcPr>
          <w:p w14:paraId="28DE5120" w14:textId="1E804066" w:rsidR="0013383D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Baixo</w:t>
            </w:r>
          </w:p>
        </w:tc>
        <w:tc>
          <w:tcPr>
            <w:tcW w:w="1920" w:type="dxa"/>
            <w:vAlign w:val="center"/>
          </w:tcPr>
          <w:p w14:paraId="73DB1469" w14:textId="655C7B1E" w:rsidR="0013383D" w:rsidRPr="00F965F7" w:rsidRDefault="001D0BF8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 xml:space="preserve">Facilidade de </w:t>
            </w:r>
            <w:r w:rsidR="00D4392F" w:rsidRPr="00F965F7">
              <w:rPr>
                <w:sz w:val="18"/>
                <w:szCs w:val="18"/>
              </w:rPr>
              <w:t>gerir as entregas</w:t>
            </w:r>
          </w:p>
        </w:tc>
      </w:tr>
      <w:tr w:rsidR="004E38F1" w:rsidRPr="00F965F7" w14:paraId="71B0795F" w14:textId="77777777" w:rsidTr="00F9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dxa"/>
            <w:vAlign w:val="center"/>
          </w:tcPr>
          <w:p w14:paraId="664CEB11" w14:textId="77777777" w:rsidR="004E38F1" w:rsidRPr="00F965F7" w:rsidRDefault="00C3505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lastRenderedPageBreak/>
              <w:t>Guidson</w:t>
            </w:r>
          </w:p>
          <w:p w14:paraId="0EFD5E5E" w14:textId="25EE6E3F" w:rsidR="00C3505E" w:rsidRPr="00F965F7" w:rsidRDefault="00C3505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Neri</w:t>
            </w:r>
          </w:p>
        </w:tc>
        <w:tc>
          <w:tcPr>
            <w:tcW w:w="1330" w:type="dxa"/>
            <w:vAlign w:val="center"/>
          </w:tcPr>
          <w:p w14:paraId="2919F4B9" w14:textId="1E83F207" w:rsidR="004E38F1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Lider da Fabricação</w:t>
            </w:r>
          </w:p>
        </w:tc>
        <w:tc>
          <w:tcPr>
            <w:tcW w:w="1380" w:type="dxa"/>
            <w:vAlign w:val="center"/>
          </w:tcPr>
          <w:p w14:paraId="63CE1600" w14:textId="1D91C775" w:rsidR="004E38F1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Fabricação</w:t>
            </w:r>
          </w:p>
        </w:tc>
        <w:tc>
          <w:tcPr>
            <w:tcW w:w="1276" w:type="dxa"/>
            <w:vAlign w:val="center"/>
          </w:tcPr>
          <w:p w14:paraId="742EF210" w14:textId="31A482C4" w:rsidR="004E38F1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Equipe de Fabricação</w:t>
            </w:r>
          </w:p>
        </w:tc>
        <w:tc>
          <w:tcPr>
            <w:tcW w:w="1134" w:type="dxa"/>
            <w:vAlign w:val="center"/>
          </w:tcPr>
          <w:p w14:paraId="48093783" w14:textId="6FBF0DEE" w:rsidR="004E38F1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Médio</w:t>
            </w:r>
          </w:p>
        </w:tc>
        <w:tc>
          <w:tcPr>
            <w:tcW w:w="1339" w:type="dxa"/>
            <w:vAlign w:val="center"/>
          </w:tcPr>
          <w:p w14:paraId="24A3856B" w14:textId="4B5762F1" w:rsidR="004E38F1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>Alto</w:t>
            </w:r>
          </w:p>
        </w:tc>
        <w:tc>
          <w:tcPr>
            <w:tcW w:w="1920" w:type="dxa"/>
            <w:vAlign w:val="center"/>
          </w:tcPr>
          <w:p w14:paraId="304211C5" w14:textId="25D7AD6A" w:rsidR="004E38F1" w:rsidRPr="00F965F7" w:rsidRDefault="00EC1ABE" w:rsidP="00F965F7">
            <w:pPr>
              <w:spacing w:before="30" w:after="30"/>
              <w:jc w:val="center"/>
              <w:rPr>
                <w:sz w:val="18"/>
                <w:szCs w:val="18"/>
              </w:rPr>
            </w:pPr>
            <w:r w:rsidRPr="00F965F7">
              <w:rPr>
                <w:sz w:val="18"/>
                <w:szCs w:val="18"/>
              </w:rPr>
              <w:t xml:space="preserve">Facilidade </w:t>
            </w:r>
            <w:r w:rsidR="00392D76" w:rsidRPr="00F965F7">
              <w:rPr>
                <w:sz w:val="18"/>
                <w:szCs w:val="18"/>
              </w:rPr>
              <w:t>na</w:t>
            </w:r>
            <w:r w:rsidRPr="00F965F7">
              <w:rPr>
                <w:sz w:val="18"/>
                <w:szCs w:val="18"/>
              </w:rPr>
              <w:t xml:space="preserve"> </w:t>
            </w:r>
            <w:r w:rsidR="0086415A" w:rsidRPr="00F965F7">
              <w:rPr>
                <w:sz w:val="18"/>
                <w:szCs w:val="18"/>
              </w:rPr>
              <w:t>gerência</w:t>
            </w:r>
            <w:r w:rsidRPr="00F965F7">
              <w:rPr>
                <w:sz w:val="18"/>
                <w:szCs w:val="18"/>
              </w:rPr>
              <w:t xml:space="preserve"> de estoque</w:t>
            </w:r>
          </w:p>
        </w:tc>
      </w:tr>
    </w:tbl>
    <w:p w14:paraId="0AF4CF39" w14:textId="39DDB1DA" w:rsidR="00514CF7" w:rsidRPr="00F965F7" w:rsidRDefault="00514CF7" w:rsidP="00F965F7">
      <w:pPr>
        <w:spacing w:before="30" w:after="30"/>
      </w:pPr>
    </w:p>
    <w:p w14:paraId="2108950A" w14:textId="77777777" w:rsidR="00283281" w:rsidRDefault="00DF78F6" w:rsidP="00F965F7">
      <w:pPr>
        <w:pStyle w:val="Ttulo1"/>
        <w:spacing w:before="30" w:after="30"/>
        <w:rPr>
          <w:rFonts w:ascii="Times New Roman" w:hAnsi="Times New Roman"/>
        </w:rPr>
      </w:pPr>
      <w:bookmarkStart w:id="6" w:name="_Toc193099263"/>
      <w:r w:rsidRPr="00F965F7">
        <w:rPr>
          <w:rFonts w:ascii="Times New Roman" w:hAnsi="Times New Roman"/>
        </w:rPr>
        <w:t>Análise de risco</w:t>
      </w:r>
      <w:bookmarkEnd w:id="6"/>
      <w:r w:rsidR="00BC23A7" w:rsidRPr="00F965F7">
        <w:rPr>
          <w:rFonts w:ascii="Times New Roman" w:hAnsi="Times New Roman"/>
        </w:rPr>
        <w:t xml:space="preserve"> </w:t>
      </w:r>
    </w:p>
    <w:p w14:paraId="415EB168" w14:textId="77777777" w:rsidR="00F965F7" w:rsidRPr="00F965F7" w:rsidRDefault="00F965F7" w:rsidP="00F965F7"/>
    <w:p w14:paraId="4069D6E8" w14:textId="52332615" w:rsidR="00856EE1" w:rsidRPr="00F965F7" w:rsidRDefault="00856EE1" w:rsidP="00F965F7">
      <w:pPr>
        <w:pStyle w:val="Ttulo2"/>
        <w:spacing w:before="30" w:after="30"/>
        <w:rPr>
          <w:rFonts w:ascii="Times New Roman" w:hAnsi="Times New Roman"/>
        </w:rPr>
      </w:pPr>
      <w:bookmarkStart w:id="7" w:name="_Toc193099264"/>
      <w:r w:rsidRPr="00F965F7">
        <w:rPr>
          <w:rFonts w:ascii="Times New Roman" w:hAnsi="Times New Roman"/>
        </w:rPr>
        <w:t>Risco Técnicos</w:t>
      </w:r>
      <w:bookmarkEnd w:id="7"/>
      <w:r w:rsidRPr="00F965F7">
        <w:rPr>
          <w:rFonts w:ascii="Times New Roman" w:hAnsi="Times New Roman"/>
        </w:rPr>
        <w:t xml:space="preserve"> </w:t>
      </w:r>
    </w:p>
    <w:p w14:paraId="5CBE272F" w14:textId="0459CDC5" w:rsidR="4738C507" w:rsidRPr="00F965F7" w:rsidRDefault="5F9CDA21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Perda de dados no sistema</w:t>
      </w:r>
    </w:p>
    <w:p w14:paraId="039757E2" w14:textId="3AC9D104" w:rsidR="4738C507" w:rsidRPr="00F965F7" w:rsidRDefault="4738C507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Possível perda de d</w:t>
      </w:r>
      <w:r w:rsidR="5F9CDA21" w:rsidRPr="00F965F7">
        <w:t>esempenho devido às limitações de hardware</w:t>
      </w:r>
    </w:p>
    <w:p w14:paraId="4E3174FA" w14:textId="77777777" w:rsidR="00B01A54" w:rsidRPr="00F965F7" w:rsidRDefault="00B01A54" w:rsidP="00F965F7">
      <w:pPr>
        <w:pStyle w:val="Ttulo2"/>
        <w:spacing w:before="30" w:after="30"/>
        <w:rPr>
          <w:rFonts w:ascii="Times New Roman" w:hAnsi="Times New Roman"/>
        </w:rPr>
      </w:pPr>
      <w:bookmarkStart w:id="8" w:name="_Toc193099265"/>
      <w:r w:rsidRPr="00F965F7">
        <w:rPr>
          <w:rFonts w:ascii="Times New Roman" w:hAnsi="Times New Roman"/>
        </w:rPr>
        <w:t>Riscos Operacionais</w:t>
      </w:r>
      <w:bookmarkEnd w:id="8"/>
    </w:p>
    <w:p w14:paraId="0C73A983" w14:textId="19DB1D48" w:rsidR="00A06B09" w:rsidRPr="00F965F7" w:rsidRDefault="6B5BB43C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Resistência dos usuários com a adaptação ao sistema</w:t>
      </w:r>
    </w:p>
    <w:p w14:paraId="4D9B45BC" w14:textId="4444ABCC" w:rsidR="6B5BB43C" w:rsidRPr="00F965F7" w:rsidRDefault="6B5BB43C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Falta de treinamento do usuário</w:t>
      </w:r>
    </w:p>
    <w:p w14:paraId="27FB3A11" w14:textId="4A9B8273" w:rsidR="6B5BB43C" w:rsidRPr="00F965F7" w:rsidRDefault="6B5BB43C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Erro humano no uso do sistema</w:t>
      </w:r>
    </w:p>
    <w:p w14:paraId="32A2CC6F" w14:textId="6BD5C0AA" w:rsidR="6B5BB43C" w:rsidRPr="00F965F7" w:rsidRDefault="6B5BB43C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Interrupção no fornecimento de energia elétrica</w:t>
      </w:r>
    </w:p>
    <w:p w14:paraId="7F0540E0" w14:textId="77777777" w:rsidR="00A06B09" w:rsidRPr="00F965F7" w:rsidRDefault="00B01A54" w:rsidP="00F965F7">
      <w:pPr>
        <w:pStyle w:val="Ttulo2"/>
        <w:spacing w:before="30" w:after="30"/>
        <w:rPr>
          <w:rFonts w:ascii="Times New Roman" w:hAnsi="Times New Roman"/>
        </w:rPr>
      </w:pPr>
      <w:bookmarkStart w:id="9" w:name="_Toc193099266"/>
      <w:r w:rsidRPr="00F965F7">
        <w:rPr>
          <w:rFonts w:ascii="Times New Roman" w:hAnsi="Times New Roman"/>
        </w:rPr>
        <w:t>Risco de Segurança</w:t>
      </w:r>
      <w:bookmarkEnd w:id="9"/>
    </w:p>
    <w:p w14:paraId="41C700AF" w14:textId="66009C9F" w:rsidR="00A06B09" w:rsidRPr="00F965F7" w:rsidRDefault="5EB51737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Acesso não autorizado ao banco de dados</w:t>
      </w:r>
    </w:p>
    <w:p w14:paraId="50E28F7C" w14:textId="545B03ED" w:rsidR="5EB51737" w:rsidRPr="00F965F7" w:rsidRDefault="5EB51737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Roubo de informações, como dados de cliente e fornecedores</w:t>
      </w:r>
    </w:p>
    <w:p w14:paraId="3D6E5DA7" w14:textId="69485875" w:rsidR="5EB51737" w:rsidRPr="00F965F7" w:rsidRDefault="5EB51737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Virus na máquina de hospedagem que pode comprometer o sistema</w:t>
      </w:r>
    </w:p>
    <w:p w14:paraId="6D8FC52D" w14:textId="32B1559C" w:rsidR="00B01A54" w:rsidRPr="00F965F7" w:rsidRDefault="00A06B09" w:rsidP="00F965F7">
      <w:pPr>
        <w:pStyle w:val="Ttulo2"/>
        <w:spacing w:before="30" w:after="30"/>
        <w:rPr>
          <w:rFonts w:ascii="Times New Roman" w:hAnsi="Times New Roman"/>
        </w:rPr>
      </w:pPr>
      <w:bookmarkStart w:id="10" w:name="_Toc193099267"/>
      <w:r w:rsidRPr="00F965F7">
        <w:rPr>
          <w:rFonts w:ascii="Times New Roman" w:hAnsi="Times New Roman"/>
        </w:rPr>
        <w:t>Risco Financeiros</w:t>
      </w:r>
      <w:bookmarkEnd w:id="10"/>
      <w:r w:rsidRPr="00F965F7">
        <w:rPr>
          <w:rFonts w:ascii="Times New Roman" w:hAnsi="Times New Roman"/>
        </w:rPr>
        <w:t xml:space="preserve"> </w:t>
      </w:r>
    </w:p>
    <w:p w14:paraId="25E544E6" w14:textId="035DEBCE" w:rsidR="002B6E61" w:rsidRPr="00F965F7" w:rsidRDefault="00661095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 xml:space="preserve"> </w:t>
      </w:r>
      <w:r w:rsidR="63426FA0" w:rsidRPr="00F965F7">
        <w:t>Custo de manutenção elevado</w:t>
      </w:r>
    </w:p>
    <w:p w14:paraId="789C8275" w14:textId="55DEE5EE" w:rsidR="63426FA0" w:rsidRPr="00F965F7" w:rsidRDefault="63426FA0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Custo de suporte ao sistema elevado</w:t>
      </w:r>
    </w:p>
    <w:p w14:paraId="4C9688A9" w14:textId="217E7521" w:rsidR="63426FA0" w:rsidRPr="00F965F7" w:rsidRDefault="63426FA0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Investimento inicial acima do previsto</w:t>
      </w:r>
    </w:p>
    <w:p w14:paraId="332873C6" w14:textId="24FCE4CD" w:rsidR="63426FA0" w:rsidRPr="00F965F7" w:rsidRDefault="63426FA0" w:rsidP="00F965F7">
      <w:pPr>
        <w:pStyle w:val="PargrafodaLista"/>
        <w:numPr>
          <w:ilvl w:val="0"/>
          <w:numId w:val="12"/>
        </w:numPr>
        <w:spacing w:before="30" w:after="30"/>
        <w:jc w:val="both"/>
      </w:pPr>
      <w:r w:rsidRPr="00F965F7">
        <w:t>Retorno financeiro abaixo do esperado</w:t>
      </w:r>
    </w:p>
    <w:p w14:paraId="6EB244D3" w14:textId="763CB641" w:rsidR="0013383D" w:rsidRPr="00F965F7" w:rsidRDefault="0013383D" w:rsidP="00F965F7">
      <w:pPr>
        <w:spacing w:before="30" w:after="30"/>
        <w:ind w:left="720"/>
        <w:jc w:val="both"/>
      </w:pPr>
    </w:p>
    <w:p w14:paraId="260CE803" w14:textId="5F2C9E52" w:rsidR="00DF78F6" w:rsidRDefault="00DF78F6" w:rsidP="00F965F7">
      <w:pPr>
        <w:pStyle w:val="Ttulo1"/>
        <w:spacing w:before="30" w:after="30"/>
        <w:rPr>
          <w:rFonts w:ascii="Times New Roman" w:hAnsi="Times New Roman"/>
        </w:rPr>
      </w:pPr>
      <w:bookmarkStart w:id="11" w:name="_Toc193099268"/>
      <w:r w:rsidRPr="00F965F7">
        <w:rPr>
          <w:rFonts w:ascii="Times New Roman" w:hAnsi="Times New Roman"/>
        </w:rPr>
        <w:t>Orçamento</w:t>
      </w:r>
      <w:bookmarkEnd w:id="11"/>
    </w:p>
    <w:p w14:paraId="3F73A5A1" w14:textId="77777777" w:rsidR="00F965F7" w:rsidRPr="00F965F7" w:rsidRDefault="00F965F7" w:rsidP="00F965F7"/>
    <w:tbl>
      <w:tblPr>
        <w:tblStyle w:val="Tabelacomgrade"/>
        <w:tblW w:w="9639" w:type="dxa"/>
        <w:tblLook w:val="04A0" w:firstRow="1" w:lastRow="0" w:firstColumn="1" w:lastColumn="0" w:noHBand="0" w:noVBand="1"/>
      </w:tblPr>
      <w:tblGrid>
        <w:gridCol w:w="2783"/>
        <w:gridCol w:w="4655"/>
        <w:gridCol w:w="2201"/>
      </w:tblGrid>
      <w:tr w:rsidR="003A05A5" w:rsidRPr="003A05A5" w14:paraId="2F0A16BF" w14:textId="77777777" w:rsidTr="003F2E96">
        <w:tc>
          <w:tcPr>
            <w:tcW w:w="0" w:type="auto"/>
            <w:vAlign w:val="center"/>
            <w:hideMark/>
          </w:tcPr>
          <w:p w14:paraId="0A9B1149" w14:textId="77777777" w:rsidR="003A05A5" w:rsidRPr="003A05A5" w:rsidRDefault="003A05A5" w:rsidP="00F965F7">
            <w:pPr>
              <w:spacing w:before="30" w:after="30"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3A05A5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9F2DCFB" w14:textId="77777777" w:rsidR="003A05A5" w:rsidRPr="003A05A5" w:rsidRDefault="003A05A5" w:rsidP="00F965F7">
            <w:pPr>
              <w:spacing w:before="30" w:after="30"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3A05A5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2201" w:type="dxa"/>
            <w:vAlign w:val="center"/>
            <w:hideMark/>
          </w:tcPr>
          <w:p w14:paraId="7514839D" w14:textId="77777777" w:rsidR="003A05A5" w:rsidRPr="003A05A5" w:rsidRDefault="003A05A5" w:rsidP="00F965F7">
            <w:pPr>
              <w:spacing w:before="30" w:after="30"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3A05A5">
              <w:rPr>
                <w:b/>
                <w:bCs/>
                <w:sz w:val="22"/>
                <w:szCs w:val="22"/>
              </w:rPr>
              <w:t>Valor Estimado (R$)</w:t>
            </w:r>
          </w:p>
        </w:tc>
      </w:tr>
      <w:tr w:rsidR="003A05A5" w:rsidRPr="003A05A5" w14:paraId="2459B8CE" w14:textId="77777777" w:rsidTr="003F2E96">
        <w:trPr>
          <w:trHeight w:val="397"/>
        </w:trPr>
        <w:tc>
          <w:tcPr>
            <w:tcW w:w="0" w:type="auto"/>
            <w:vAlign w:val="center"/>
            <w:hideMark/>
          </w:tcPr>
          <w:p w14:paraId="311768D7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Desenvolvimento Front-end</w:t>
            </w:r>
          </w:p>
        </w:tc>
        <w:tc>
          <w:tcPr>
            <w:tcW w:w="0" w:type="auto"/>
            <w:vAlign w:val="center"/>
            <w:hideMark/>
          </w:tcPr>
          <w:p w14:paraId="6A1DD692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Implementação da interface do usuário</w:t>
            </w:r>
          </w:p>
        </w:tc>
        <w:tc>
          <w:tcPr>
            <w:tcW w:w="2201" w:type="dxa"/>
            <w:vAlign w:val="center"/>
            <w:hideMark/>
          </w:tcPr>
          <w:p w14:paraId="15BD9069" w14:textId="151726DE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40.000</w:t>
            </w:r>
          </w:p>
        </w:tc>
      </w:tr>
      <w:tr w:rsidR="003A05A5" w:rsidRPr="003A05A5" w14:paraId="39E629EE" w14:textId="77777777" w:rsidTr="003F2E96">
        <w:tc>
          <w:tcPr>
            <w:tcW w:w="0" w:type="auto"/>
            <w:vAlign w:val="center"/>
            <w:hideMark/>
          </w:tcPr>
          <w:p w14:paraId="21137434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Desenvolvimento Back-end</w:t>
            </w:r>
          </w:p>
        </w:tc>
        <w:tc>
          <w:tcPr>
            <w:tcW w:w="0" w:type="auto"/>
            <w:vAlign w:val="center"/>
            <w:hideMark/>
          </w:tcPr>
          <w:p w14:paraId="025DBFAB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Lógica de negócios e integração com banco de dados</w:t>
            </w:r>
          </w:p>
        </w:tc>
        <w:tc>
          <w:tcPr>
            <w:tcW w:w="2201" w:type="dxa"/>
            <w:vAlign w:val="center"/>
            <w:hideMark/>
          </w:tcPr>
          <w:p w14:paraId="618EAF41" w14:textId="343ADA35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60.000</w:t>
            </w:r>
          </w:p>
        </w:tc>
      </w:tr>
      <w:tr w:rsidR="003A05A5" w:rsidRPr="003A05A5" w14:paraId="2EEFEE12" w14:textId="77777777" w:rsidTr="003F2E96">
        <w:tc>
          <w:tcPr>
            <w:tcW w:w="0" w:type="auto"/>
            <w:vAlign w:val="center"/>
            <w:hideMark/>
          </w:tcPr>
          <w:p w14:paraId="4DE36DB8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Design UI/UX</w:t>
            </w:r>
          </w:p>
        </w:tc>
        <w:tc>
          <w:tcPr>
            <w:tcW w:w="0" w:type="auto"/>
            <w:vAlign w:val="center"/>
            <w:hideMark/>
          </w:tcPr>
          <w:p w14:paraId="28F51904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Criação de interface intuitiva e experiência do usuário</w:t>
            </w:r>
          </w:p>
        </w:tc>
        <w:tc>
          <w:tcPr>
            <w:tcW w:w="2201" w:type="dxa"/>
            <w:vAlign w:val="center"/>
            <w:hideMark/>
          </w:tcPr>
          <w:p w14:paraId="5DCD7AE1" w14:textId="50D1E8A3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20.000</w:t>
            </w:r>
          </w:p>
        </w:tc>
      </w:tr>
      <w:tr w:rsidR="003A05A5" w:rsidRPr="003A05A5" w14:paraId="33336E30" w14:textId="77777777" w:rsidTr="003F2E96">
        <w:trPr>
          <w:trHeight w:val="417"/>
        </w:trPr>
        <w:tc>
          <w:tcPr>
            <w:tcW w:w="0" w:type="auto"/>
            <w:vAlign w:val="center"/>
            <w:hideMark/>
          </w:tcPr>
          <w:p w14:paraId="458CE455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Gerenciamento do Projeto</w:t>
            </w:r>
          </w:p>
        </w:tc>
        <w:tc>
          <w:tcPr>
            <w:tcW w:w="0" w:type="auto"/>
            <w:vAlign w:val="center"/>
            <w:hideMark/>
          </w:tcPr>
          <w:p w14:paraId="492068C5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Coordenação das etapas e prazos</w:t>
            </w:r>
          </w:p>
        </w:tc>
        <w:tc>
          <w:tcPr>
            <w:tcW w:w="2201" w:type="dxa"/>
            <w:vAlign w:val="center"/>
            <w:hideMark/>
          </w:tcPr>
          <w:p w14:paraId="7B6029E0" w14:textId="1FD696B3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25.000</w:t>
            </w:r>
          </w:p>
        </w:tc>
      </w:tr>
      <w:tr w:rsidR="003A05A5" w:rsidRPr="003A05A5" w14:paraId="3B7BC067" w14:textId="77777777" w:rsidTr="003F2E96">
        <w:tc>
          <w:tcPr>
            <w:tcW w:w="0" w:type="auto"/>
            <w:vAlign w:val="center"/>
            <w:hideMark/>
          </w:tcPr>
          <w:p w14:paraId="5716EBFF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Testes e Garantia de Qualidade</w:t>
            </w:r>
          </w:p>
        </w:tc>
        <w:tc>
          <w:tcPr>
            <w:tcW w:w="0" w:type="auto"/>
            <w:vAlign w:val="center"/>
            <w:hideMark/>
          </w:tcPr>
          <w:p w14:paraId="25687732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Verificação e validação do sistema</w:t>
            </w:r>
          </w:p>
        </w:tc>
        <w:tc>
          <w:tcPr>
            <w:tcW w:w="2201" w:type="dxa"/>
            <w:vAlign w:val="center"/>
            <w:hideMark/>
          </w:tcPr>
          <w:p w14:paraId="33B17FAC" w14:textId="06601092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20.000</w:t>
            </w:r>
          </w:p>
        </w:tc>
      </w:tr>
      <w:tr w:rsidR="003A05A5" w:rsidRPr="003A05A5" w14:paraId="55545B25" w14:textId="77777777" w:rsidTr="003F2E96">
        <w:trPr>
          <w:trHeight w:val="359"/>
        </w:trPr>
        <w:tc>
          <w:tcPr>
            <w:tcW w:w="0" w:type="auto"/>
            <w:vAlign w:val="center"/>
            <w:hideMark/>
          </w:tcPr>
          <w:p w14:paraId="1590FDDF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Infraestrutura e Hospedagem</w:t>
            </w:r>
          </w:p>
        </w:tc>
        <w:tc>
          <w:tcPr>
            <w:tcW w:w="0" w:type="auto"/>
            <w:vAlign w:val="center"/>
            <w:hideMark/>
          </w:tcPr>
          <w:p w14:paraId="76680E4E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Configuração de servidores e banco de dados</w:t>
            </w:r>
          </w:p>
        </w:tc>
        <w:tc>
          <w:tcPr>
            <w:tcW w:w="2201" w:type="dxa"/>
            <w:vAlign w:val="center"/>
            <w:hideMark/>
          </w:tcPr>
          <w:p w14:paraId="10F9AC51" w14:textId="2E6865B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10.000</w:t>
            </w:r>
          </w:p>
        </w:tc>
      </w:tr>
      <w:tr w:rsidR="003A05A5" w:rsidRPr="003A05A5" w14:paraId="090378E2" w14:textId="77777777" w:rsidTr="003F2E96">
        <w:trPr>
          <w:trHeight w:val="420"/>
        </w:trPr>
        <w:tc>
          <w:tcPr>
            <w:tcW w:w="0" w:type="auto"/>
            <w:vAlign w:val="center"/>
            <w:hideMark/>
          </w:tcPr>
          <w:p w14:paraId="20396B5E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Capacitação e Treinamento</w:t>
            </w:r>
          </w:p>
        </w:tc>
        <w:tc>
          <w:tcPr>
            <w:tcW w:w="0" w:type="auto"/>
            <w:vAlign w:val="center"/>
            <w:hideMark/>
          </w:tcPr>
          <w:p w14:paraId="55D8AF38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Treinamento do usuário final</w:t>
            </w:r>
          </w:p>
        </w:tc>
        <w:tc>
          <w:tcPr>
            <w:tcW w:w="2201" w:type="dxa"/>
            <w:vAlign w:val="center"/>
            <w:hideMark/>
          </w:tcPr>
          <w:p w14:paraId="74C6C86A" w14:textId="7612EB8E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10.000</w:t>
            </w:r>
          </w:p>
        </w:tc>
      </w:tr>
      <w:tr w:rsidR="003A05A5" w:rsidRPr="003A05A5" w14:paraId="048BDDAB" w14:textId="77777777" w:rsidTr="003F2E96">
        <w:trPr>
          <w:trHeight w:val="412"/>
        </w:trPr>
        <w:tc>
          <w:tcPr>
            <w:tcW w:w="0" w:type="auto"/>
            <w:vAlign w:val="center"/>
            <w:hideMark/>
          </w:tcPr>
          <w:p w14:paraId="654118A4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Suporte e Manutenção</w:t>
            </w:r>
          </w:p>
        </w:tc>
        <w:tc>
          <w:tcPr>
            <w:tcW w:w="0" w:type="auto"/>
            <w:vAlign w:val="center"/>
            <w:hideMark/>
          </w:tcPr>
          <w:p w14:paraId="0D5B41AB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Suporte técnico e atualizações periódicas</w:t>
            </w:r>
          </w:p>
        </w:tc>
        <w:tc>
          <w:tcPr>
            <w:tcW w:w="2201" w:type="dxa"/>
            <w:vAlign w:val="center"/>
            <w:hideMark/>
          </w:tcPr>
          <w:p w14:paraId="00F2FACB" w14:textId="4EE38AC4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20.000 anuais</w:t>
            </w:r>
          </w:p>
        </w:tc>
      </w:tr>
      <w:tr w:rsidR="003A05A5" w:rsidRPr="003A05A5" w14:paraId="169AB188" w14:textId="77777777" w:rsidTr="003F2E96">
        <w:trPr>
          <w:trHeight w:val="405"/>
        </w:trPr>
        <w:tc>
          <w:tcPr>
            <w:tcW w:w="0" w:type="auto"/>
            <w:vAlign w:val="center"/>
            <w:hideMark/>
          </w:tcPr>
          <w:p w14:paraId="04C3AB23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Licenças e Ferramentas</w:t>
            </w:r>
          </w:p>
        </w:tc>
        <w:tc>
          <w:tcPr>
            <w:tcW w:w="0" w:type="auto"/>
            <w:vAlign w:val="center"/>
            <w:hideMark/>
          </w:tcPr>
          <w:p w14:paraId="61891DA9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Ferramentas de desenvolvimento e licenças</w:t>
            </w:r>
          </w:p>
        </w:tc>
        <w:tc>
          <w:tcPr>
            <w:tcW w:w="2201" w:type="dxa"/>
            <w:vAlign w:val="center"/>
            <w:hideMark/>
          </w:tcPr>
          <w:p w14:paraId="6443C2F2" w14:textId="0A4F5580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10.000</w:t>
            </w:r>
          </w:p>
        </w:tc>
      </w:tr>
      <w:tr w:rsidR="003A05A5" w:rsidRPr="003A05A5" w14:paraId="205A4133" w14:textId="77777777" w:rsidTr="003F2E96">
        <w:trPr>
          <w:trHeight w:val="425"/>
        </w:trPr>
        <w:tc>
          <w:tcPr>
            <w:tcW w:w="0" w:type="auto"/>
            <w:vAlign w:val="center"/>
            <w:hideMark/>
          </w:tcPr>
          <w:p w14:paraId="47996C4C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Contingências</w:t>
            </w:r>
          </w:p>
        </w:tc>
        <w:tc>
          <w:tcPr>
            <w:tcW w:w="0" w:type="auto"/>
            <w:vAlign w:val="center"/>
            <w:hideMark/>
          </w:tcPr>
          <w:p w14:paraId="63DC7ACC" w14:textId="77777777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Reserva para imprevistos</w:t>
            </w:r>
          </w:p>
        </w:tc>
        <w:tc>
          <w:tcPr>
            <w:tcW w:w="2201" w:type="dxa"/>
            <w:vAlign w:val="center"/>
            <w:hideMark/>
          </w:tcPr>
          <w:p w14:paraId="1C5FC020" w14:textId="208FD03E" w:rsidR="003A05A5" w:rsidRPr="003A05A5" w:rsidRDefault="003A05A5" w:rsidP="00F965F7">
            <w:pPr>
              <w:spacing w:before="30" w:after="30" w:line="480" w:lineRule="auto"/>
              <w:jc w:val="center"/>
            </w:pPr>
            <w:r w:rsidRPr="003A05A5">
              <w:t>20.000</w:t>
            </w:r>
          </w:p>
        </w:tc>
      </w:tr>
      <w:tr w:rsidR="003F2E96" w:rsidRPr="00F965F7" w14:paraId="616B689C" w14:textId="77777777" w:rsidTr="003F2E96">
        <w:trPr>
          <w:trHeight w:val="425"/>
        </w:trPr>
        <w:tc>
          <w:tcPr>
            <w:tcW w:w="0" w:type="auto"/>
            <w:gridSpan w:val="2"/>
            <w:vAlign w:val="center"/>
          </w:tcPr>
          <w:p w14:paraId="7F937ADC" w14:textId="45830E13" w:rsidR="003F2E96" w:rsidRPr="00F965F7" w:rsidRDefault="003F2E96" w:rsidP="00F965F7">
            <w:pPr>
              <w:spacing w:before="30" w:after="30"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F965F7">
              <w:rPr>
                <w:b/>
                <w:bCs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2201" w:type="dxa"/>
            <w:vAlign w:val="center"/>
          </w:tcPr>
          <w:p w14:paraId="57DD574F" w14:textId="23C07477" w:rsidR="003F2E96" w:rsidRPr="00F965F7" w:rsidRDefault="003F2E96" w:rsidP="00F965F7">
            <w:pPr>
              <w:spacing w:before="30" w:after="30"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F965F7">
              <w:rPr>
                <w:b/>
                <w:bCs/>
                <w:sz w:val="22"/>
                <w:szCs w:val="22"/>
              </w:rPr>
              <w:t>235.000</w:t>
            </w:r>
          </w:p>
        </w:tc>
      </w:tr>
    </w:tbl>
    <w:p w14:paraId="17BF9948" w14:textId="5B85AAB9" w:rsidR="00DF78F6" w:rsidRPr="00F965F7" w:rsidRDefault="00DF78F6" w:rsidP="00F965F7">
      <w:pPr>
        <w:spacing w:before="30" w:after="30"/>
        <w:rPr>
          <w:sz w:val="22"/>
          <w:szCs w:val="22"/>
        </w:rPr>
      </w:pPr>
    </w:p>
    <w:p w14:paraId="3F258DB4" w14:textId="3080E80E" w:rsidR="3BDB0C84" w:rsidRPr="00F965F7" w:rsidRDefault="3BDB0C84" w:rsidP="00F965F7">
      <w:pPr>
        <w:spacing w:before="30" w:after="30"/>
      </w:pPr>
    </w:p>
    <w:p w14:paraId="7069A7CE" w14:textId="2EB999F0" w:rsidR="00DF78F6" w:rsidRPr="00F965F7" w:rsidRDefault="00DF78F6" w:rsidP="00F965F7">
      <w:pPr>
        <w:pStyle w:val="Ttulo1"/>
        <w:spacing w:before="30" w:after="30"/>
        <w:rPr>
          <w:rFonts w:ascii="Times New Roman" w:hAnsi="Times New Roman"/>
        </w:rPr>
      </w:pPr>
      <w:bookmarkStart w:id="12" w:name="_Toc193099269"/>
      <w:r w:rsidRPr="00F965F7">
        <w:rPr>
          <w:rFonts w:ascii="Times New Roman" w:hAnsi="Times New Roman"/>
        </w:rPr>
        <w:t>Cronograma preliminar</w:t>
      </w:r>
      <w:bookmarkEnd w:id="12"/>
      <w:r w:rsidRPr="00F965F7">
        <w:rPr>
          <w:rFonts w:ascii="Times New Roman" w:hAnsi="Times New Roman"/>
        </w:rPr>
        <w:t xml:space="preserve"> </w:t>
      </w:r>
    </w:p>
    <w:p w14:paraId="6C140E00" w14:textId="77777777" w:rsidR="004B3FBF" w:rsidRPr="00F965F7" w:rsidRDefault="004B3FBF" w:rsidP="00F965F7">
      <w:pPr>
        <w:spacing w:before="30" w:after="30"/>
        <w:rPr>
          <w:i/>
          <w:color w:val="0000FF"/>
        </w:rPr>
      </w:pPr>
    </w:p>
    <w:tbl>
      <w:tblPr>
        <w:tblStyle w:val="SimplesTabela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3FBF" w:rsidRPr="00F965F7" w14:paraId="09036ABC" w14:textId="77777777" w:rsidTr="004B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09C79B7C" w14:textId="63226D29" w:rsidR="004B3FBF" w:rsidRPr="00F965F7" w:rsidRDefault="004B3FBF" w:rsidP="00F965F7">
            <w:pPr>
              <w:spacing w:before="30" w:after="30"/>
              <w:rPr>
                <w:sz w:val="22"/>
                <w:szCs w:val="22"/>
              </w:rPr>
            </w:pPr>
            <w:r w:rsidRPr="00F965F7">
              <w:rPr>
                <w:sz w:val="22"/>
                <w:szCs w:val="22"/>
              </w:rPr>
              <w:t>Fase do Projeto</w:t>
            </w:r>
          </w:p>
        </w:tc>
        <w:tc>
          <w:tcPr>
            <w:tcW w:w="1870" w:type="dxa"/>
          </w:tcPr>
          <w:p w14:paraId="49A49127" w14:textId="3AC2A6F2" w:rsidR="004B3FBF" w:rsidRPr="00F965F7" w:rsidRDefault="004B3FBF" w:rsidP="00F965F7">
            <w:pPr>
              <w:spacing w:before="30" w:after="30"/>
              <w:rPr>
                <w:sz w:val="22"/>
                <w:szCs w:val="22"/>
              </w:rPr>
            </w:pPr>
            <w:r w:rsidRPr="00F965F7">
              <w:rPr>
                <w:sz w:val="22"/>
                <w:szCs w:val="22"/>
              </w:rPr>
              <w:t>Entregável</w:t>
            </w:r>
          </w:p>
        </w:tc>
        <w:tc>
          <w:tcPr>
            <w:tcW w:w="1870" w:type="dxa"/>
          </w:tcPr>
          <w:p w14:paraId="49616C58" w14:textId="588B5EB7" w:rsidR="004B3FBF" w:rsidRPr="00F965F7" w:rsidRDefault="004B3FBF" w:rsidP="00F965F7">
            <w:pPr>
              <w:spacing w:before="30" w:after="30"/>
              <w:rPr>
                <w:sz w:val="22"/>
                <w:szCs w:val="22"/>
              </w:rPr>
            </w:pPr>
            <w:r w:rsidRPr="00F965F7">
              <w:rPr>
                <w:sz w:val="22"/>
                <w:szCs w:val="22"/>
              </w:rPr>
              <w:t>Data de Início</w:t>
            </w:r>
          </w:p>
        </w:tc>
        <w:tc>
          <w:tcPr>
            <w:tcW w:w="1870" w:type="dxa"/>
          </w:tcPr>
          <w:p w14:paraId="39864A61" w14:textId="75BD7349" w:rsidR="004B3FBF" w:rsidRPr="00F965F7" w:rsidRDefault="004B3FBF" w:rsidP="00F965F7">
            <w:pPr>
              <w:spacing w:before="30" w:after="30"/>
              <w:rPr>
                <w:sz w:val="22"/>
                <w:szCs w:val="22"/>
              </w:rPr>
            </w:pPr>
            <w:r w:rsidRPr="00F965F7">
              <w:rPr>
                <w:sz w:val="22"/>
                <w:szCs w:val="22"/>
              </w:rPr>
              <w:t>Data de Conclusão</w:t>
            </w:r>
          </w:p>
        </w:tc>
        <w:tc>
          <w:tcPr>
            <w:tcW w:w="1870" w:type="dxa"/>
          </w:tcPr>
          <w:p w14:paraId="6FE03FFB" w14:textId="7FFCAB6E" w:rsidR="004B3FBF" w:rsidRPr="00F965F7" w:rsidRDefault="004B3FBF" w:rsidP="00F965F7">
            <w:pPr>
              <w:spacing w:before="30" w:after="30"/>
              <w:rPr>
                <w:sz w:val="22"/>
                <w:szCs w:val="22"/>
              </w:rPr>
            </w:pPr>
            <w:r w:rsidRPr="00F965F7">
              <w:rPr>
                <w:sz w:val="22"/>
                <w:szCs w:val="22"/>
              </w:rPr>
              <w:t>Responsável</w:t>
            </w:r>
          </w:p>
        </w:tc>
      </w:tr>
      <w:tr w:rsidR="004B3FBF" w:rsidRPr="00F965F7" w14:paraId="443F88CE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 w:val="restart"/>
            <w:vAlign w:val="center"/>
          </w:tcPr>
          <w:p w14:paraId="072C14D5" w14:textId="54701031" w:rsidR="004B3FBF" w:rsidRPr="00F965F7" w:rsidRDefault="004B3FBF" w:rsidP="00F965F7">
            <w:pPr>
              <w:spacing w:before="30" w:after="30"/>
              <w:jc w:val="center"/>
            </w:pPr>
            <w:r w:rsidRPr="00F965F7">
              <w:t>Planejamento</w:t>
            </w:r>
          </w:p>
        </w:tc>
        <w:tc>
          <w:tcPr>
            <w:tcW w:w="1870" w:type="dxa"/>
            <w:vAlign w:val="center"/>
          </w:tcPr>
          <w:p w14:paraId="4127F01E" w14:textId="6A29FAF8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Declaração de Escopo</w:t>
            </w:r>
          </w:p>
        </w:tc>
        <w:tc>
          <w:tcPr>
            <w:tcW w:w="1870" w:type="dxa"/>
            <w:vAlign w:val="center"/>
          </w:tcPr>
          <w:p w14:paraId="34338657" w14:textId="4498E409" w:rsidR="004B3FBF" w:rsidRPr="00F965F7" w:rsidRDefault="046CEEAF" w:rsidP="00F965F7">
            <w:pPr>
              <w:spacing w:before="30" w:after="30"/>
              <w:jc w:val="center"/>
            </w:pPr>
            <w:r w:rsidRPr="00F965F7">
              <w:t>01/04/2025</w:t>
            </w:r>
          </w:p>
        </w:tc>
        <w:tc>
          <w:tcPr>
            <w:tcW w:w="1870" w:type="dxa"/>
            <w:vAlign w:val="center"/>
          </w:tcPr>
          <w:p w14:paraId="37B59079" w14:textId="53FE2BF3" w:rsidR="004B3FBF" w:rsidRPr="00F965F7" w:rsidRDefault="046CEEAF" w:rsidP="00F965F7">
            <w:pPr>
              <w:spacing w:before="30" w:after="30"/>
              <w:jc w:val="center"/>
            </w:pPr>
            <w:r w:rsidRPr="00F965F7">
              <w:t>05/04/2025</w:t>
            </w:r>
          </w:p>
        </w:tc>
        <w:tc>
          <w:tcPr>
            <w:tcW w:w="1870" w:type="dxa"/>
            <w:vAlign w:val="center"/>
          </w:tcPr>
          <w:p w14:paraId="4B7435C4" w14:textId="1EEB81C2" w:rsidR="004B3FBF" w:rsidRPr="00F965F7" w:rsidRDefault="004B3FBF" w:rsidP="00F965F7">
            <w:pPr>
              <w:spacing w:before="30" w:after="30"/>
              <w:jc w:val="center"/>
            </w:pPr>
            <w:r w:rsidRPr="00F965F7">
              <w:t>Gerente de Projeto</w:t>
            </w:r>
          </w:p>
        </w:tc>
      </w:tr>
      <w:tr w:rsidR="004B3FBF" w:rsidRPr="00F965F7" w14:paraId="17261586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3454FF5E" w14:textId="5899971C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3BD58640" w14:textId="48C558B2" w:rsidR="004B3FBF" w:rsidRPr="00F965F7" w:rsidRDefault="004B3FBF" w:rsidP="00F965F7">
            <w:pPr>
              <w:spacing w:before="30" w:after="30"/>
              <w:jc w:val="center"/>
            </w:pPr>
            <w:r w:rsidRPr="00F965F7">
              <w:t>Requisitos do Sistema</w:t>
            </w:r>
          </w:p>
        </w:tc>
        <w:tc>
          <w:tcPr>
            <w:tcW w:w="1870" w:type="dxa"/>
            <w:vAlign w:val="center"/>
          </w:tcPr>
          <w:p w14:paraId="098C1B92" w14:textId="4E62D2FC" w:rsidR="004B3FBF" w:rsidRPr="00F965F7" w:rsidRDefault="13E85866" w:rsidP="00F965F7">
            <w:pPr>
              <w:spacing w:before="30" w:after="30"/>
              <w:jc w:val="center"/>
            </w:pPr>
            <w:r w:rsidRPr="00F965F7">
              <w:t>06/04/2025</w:t>
            </w:r>
          </w:p>
        </w:tc>
        <w:tc>
          <w:tcPr>
            <w:tcW w:w="1870" w:type="dxa"/>
            <w:vAlign w:val="center"/>
          </w:tcPr>
          <w:p w14:paraId="5F0A6D1B" w14:textId="31993B29" w:rsidR="004B3FBF" w:rsidRPr="00F965F7" w:rsidRDefault="13E85866" w:rsidP="00F965F7">
            <w:pPr>
              <w:spacing w:before="30" w:after="30"/>
              <w:jc w:val="center"/>
            </w:pPr>
            <w:r w:rsidRPr="00F965F7">
              <w:t>12/04/2025</w:t>
            </w:r>
          </w:p>
        </w:tc>
        <w:tc>
          <w:tcPr>
            <w:tcW w:w="1870" w:type="dxa"/>
            <w:vAlign w:val="center"/>
          </w:tcPr>
          <w:p w14:paraId="2E088013" w14:textId="48568964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Sistemas</w:t>
            </w:r>
          </w:p>
        </w:tc>
      </w:tr>
      <w:tr w:rsidR="004B3FBF" w:rsidRPr="00F965F7" w14:paraId="0477EC66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/>
            <w:vAlign w:val="center"/>
          </w:tcPr>
          <w:p w14:paraId="49E4EB79" w14:textId="1746FF4A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6E2A4CA2" w14:textId="3C06A058" w:rsidR="004B3FBF" w:rsidRPr="00F965F7" w:rsidRDefault="004B3FBF" w:rsidP="00F965F7">
            <w:pPr>
              <w:spacing w:before="30" w:after="30"/>
              <w:jc w:val="center"/>
            </w:pPr>
            <w:r w:rsidRPr="00F965F7">
              <w:t>Plano de Projeto</w:t>
            </w:r>
          </w:p>
        </w:tc>
        <w:tc>
          <w:tcPr>
            <w:tcW w:w="1870" w:type="dxa"/>
            <w:vAlign w:val="center"/>
          </w:tcPr>
          <w:p w14:paraId="67CACE39" w14:textId="36296882" w:rsidR="004B3FBF" w:rsidRPr="00F965F7" w:rsidRDefault="3ECA88F2" w:rsidP="00F965F7">
            <w:pPr>
              <w:spacing w:before="30" w:after="30"/>
              <w:jc w:val="center"/>
            </w:pPr>
            <w:r w:rsidRPr="00F965F7">
              <w:t>13/04/2025</w:t>
            </w:r>
          </w:p>
        </w:tc>
        <w:tc>
          <w:tcPr>
            <w:tcW w:w="1870" w:type="dxa"/>
            <w:vAlign w:val="center"/>
          </w:tcPr>
          <w:p w14:paraId="6A5645C8" w14:textId="0FB886FF" w:rsidR="004B3FBF" w:rsidRPr="00F965F7" w:rsidRDefault="7D021A07" w:rsidP="00F965F7">
            <w:pPr>
              <w:spacing w:before="30" w:after="30"/>
              <w:jc w:val="center"/>
            </w:pPr>
            <w:r w:rsidRPr="00F965F7">
              <w:t>17/04/2025</w:t>
            </w:r>
          </w:p>
        </w:tc>
        <w:tc>
          <w:tcPr>
            <w:tcW w:w="1870" w:type="dxa"/>
            <w:vAlign w:val="center"/>
          </w:tcPr>
          <w:p w14:paraId="0AC00B23" w14:textId="5C43815B" w:rsidR="004B3FBF" w:rsidRPr="00F965F7" w:rsidRDefault="004B3FBF" w:rsidP="00F965F7">
            <w:pPr>
              <w:spacing w:before="30" w:after="30"/>
              <w:jc w:val="center"/>
            </w:pPr>
            <w:r w:rsidRPr="00F965F7">
              <w:t>Gerente de Projeto</w:t>
            </w:r>
          </w:p>
        </w:tc>
      </w:tr>
      <w:tr w:rsidR="004B3FBF" w:rsidRPr="00F965F7" w14:paraId="618B89EC" w14:textId="77777777" w:rsidTr="003F2E96">
        <w:trPr>
          <w:trHeight w:val="960"/>
        </w:trPr>
        <w:tc>
          <w:tcPr>
            <w:tcW w:w="1870" w:type="dxa"/>
            <w:vMerge w:val="restart"/>
            <w:vAlign w:val="center"/>
          </w:tcPr>
          <w:p w14:paraId="758C54E0" w14:textId="77777777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Análise de Sistemas</w:t>
            </w:r>
          </w:p>
          <w:p w14:paraId="76D2FC5C" w14:textId="5B84BE82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1728431F" w14:textId="76089F1F" w:rsidR="004B3FBF" w:rsidRPr="00F965F7" w:rsidRDefault="004B3FBF" w:rsidP="00F965F7">
            <w:pPr>
              <w:spacing w:before="30" w:after="30"/>
              <w:jc w:val="center"/>
            </w:pPr>
            <w:r w:rsidRPr="00F965F7">
              <w:t>Modelo de Casos de Uso</w:t>
            </w:r>
          </w:p>
        </w:tc>
        <w:tc>
          <w:tcPr>
            <w:tcW w:w="1870" w:type="dxa"/>
            <w:vAlign w:val="center"/>
          </w:tcPr>
          <w:p w14:paraId="7EA3ACBD" w14:textId="38D66244" w:rsidR="004B3FBF" w:rsidRPr="00F965F7" w:rsidRDefault="1206E706" w:rsidP="00F965F7">
            <w:pPr>
              <w:spacing w:before="30" w:after="30"/>
              <w:jc w:val="center"/>
            </w:pPr>
            <w:r w:rsidRPr="00F965F7">
              <w:t>18/04/2025</w:t>
            </w:r>
          </w:p>
        </w:tc>
        <w:tc>
          <w:tcPr>
            <w:tcW w:w="1870" w:type="dxa"/>
            <w:vAlign w:val="center"/>
          </w:tcPr>
          <w:p w14:paraId="6826BC81" w14:textId="6013DFB2" w:rsidR="004B3FBF" w:rsidRPr="00F965F7" w:rsidRDefault="1206E706" w:rsidP="00F965F7">
            <w:pPr>
              <w:spacing w:before="30" w:after="30"/>
              <w:jc w:val="center"/>
            </w:pPr>
            <w:r w:rsidRPr="00F965F7">
              <w:t>25/04/2025</w:t>
            </w:r>
          </w:p>
        </w:tc>
        <w:tc>
          <w:tcPr>
            <w:tcW w:w="1870" w:type="dxa"/>
            <w:vAlign w:val="center"/>
          </w:tcPr>
          <w:p w14:paraId="311A85CB" w14:textId="52A13A8E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Sistemas</w:t>
            </w:r>
          </w:p>
        </w:tc>
      </w:tr>
      <w:tr w:rsidR="004B3FBF" w:rsidRPr="00F965F7" w14:paraId="2F4527D9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/>
            <w:vAlign w:val="center"/>
          </w:tcPr>
          <w:p w14:paraId="796CFD2E" w14:textId="4E5A3411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6539CDFC" w14:textId="7A05A4A7" w:rsidR="004B3FBF" w:rsidRPr="00F965F7" w:rsidRDefault="004B3FBF" w:rsidP="00F965F7">
            <w:pPr>
              <w:spacing w:before="30" w:after="30"/>
              <w:jc w:val="center"/>
            </w:pPr>
            <w:r w:rsidRPr="00F965F7">
              <w:t>Modelo de Dados</w:t>
            </w:r>
          </w:p>
        </w:tc>
        <w:tc>
          <w:tcPr>
            <w:tcW w:w="1870" w:type="dxa"/>
            <w:vAlign w:val="center"/>
          </w:tcPr>
          <w:p w14:paraId="75A03B8C" w14:textId="1434606C" w:rsidR="004B3FBF" w:rsidRPr="00F965F7" w:rsidRDefault="4FF30D2A" w:rsidP="00F965F7">
            <w:pPr>
              <w:spacing w:before="30" w:after="30"/>
              <w:jc w:val="center"/>
            </w:pPr>
            <w:r w:rsidRPr="00F965F7">
              <w:t>26/04/2025</w:t>
            </w:r>
          </w:p>
        </w:tc>
        <w:tc>
          <w:tcPr>
            <w:tcW w:w="1870" w:type="dxa"/>
            <w:vAlign w:val="center"/>
          </w:tcPr>
          <w:p w14:paraId="1F19657E" w14:textId="3D8A9A4B" w:rsidR="004B3FBF" w:rsidRPr="00F965F7" w:rsidRDefault="4FF30D2A" w:rsidP="00F965F7">
            <w:pPr>
              <w:spacing w:before="30" w:after="30"/>
              <w:jc w:val="center"/>
            </w:pPr>
            <w:r w:rsidRPr="00F965F7">
              <w:t>02/05/2025</w:t>
            </w:r>
          </w:p>
        </w:tc>
        <w:tc>
          <w:tcPr>
            <w:tcW w:w="1870" w:type="dxa"/>
            <w:vAlign w:val="center"/>
          </w:tcPr>
          <w:p w14:paraId="2C576186" w14:textId="6A30FC96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Sistemas</w:t>
            </w:r>
          </w:p>
        </w:tc>
      </w:tr>
      <w:tr w:rsidR="004B3FBF" w:rsidRPr="00F965F7" w14:paraId="4AF9F046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367D047F" w14:textId="7EB956D3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75223C46" w14:textId="5F4AC3D4" w:rsidR="004B3FBF" w:rsidRPr="00F965F7" w:rsidRDefault="004B3FBF" w:rsidP="00F965F7">
            <w:pPr>
              <w:spacing w:before="30" w:after="30"/>
              <w:jc w:val="center"/>
            </w:pPr>
            <w:r w:rsidRPr="00F965F7">
              <w:t>Diagramas de Atividades</w:t>
            </w:r>
          </w:p>
        </w:tc>
        <w:tc>
          <w:tcPr>
            <w:tcW w:w="1870" w:type="dxa"/>
            <w:vAlign w:val="center"/>
          </w:tcPr>
          <w:p w14:paraId="3D6F35DA" w14:textId="7AEBE8CE" w:rsidR="004B3FBF" w:rsidRPr="00F965F7" w:rsidRDefault="2AE83B62" w:rsidP="00F965F7">
            <w:pPr>
              <w:spacing w:before="30" w:after="30"/>
              <w:jc w:val="center"/>
            </w:pPr>
            <w:r w:rsidRPr="00F965F7">
              <w:t>03/05/2025</w:t>
            </w:r>
          </w:p>
        </w:tc>
        <w:tc>
          <w:tcPr>
            <w:tcW w:w="1870" w:type="dxa"/>
            <w:vAlign w:val="center"/>
          </w:tcPr>
          <w:p w14:paraId="6E71BFBD" w14:textId="1476C263" w:rsidR="004B3FBF" w:rsidRPr="00F965F7" w:rsidRDefault="2AE83B62" w:rsidP="00F965F7">
            <w:pPr>
              <w:spacing w:before="30" w:after="30"/>
              <w:jc w:val="center"/>
            </w:pPr>
            <w:r w:rsidRPr="00F965F7">
              <w:t>08/05/2025</w:t>
            </w:r>
          </w:p>
        </w:tc>
        <w:tc>
          <w:tcPr>
            <w:tcW w:w="1870" w:type="dxa"/>
            <w:vAlign w:val="center"/>
          </w:tcPr>
          <w:p w14:paraId="1CD5A3CF" w14:textId="58D0654E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Sistemas</w:t>
            </w:r>
          </w:p>
        </w:tc>
      </w:tr>
      <w:tr w:rsidR="004B3FBF" w:rsidRPr="00F965F7" w14:paraId="7124A795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 w:val="restart"/>
            <w:vAlign w:val="center"/>
          </w:tcPr>
          <w:p w14:paraId="61A477FC" w14:textId="77777777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Design do Sistema</w:t>
            </w:r>
          </w:p>
          <w:p w14:paraId="7E22A712" w14:textId="4A37B98D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1270684F" w14:textId="31B8C5CD" w:rsidR="004B3FBF" w:rsidRPr="00F965F7" w:rsidRDefault="004B3FBF" w:rsidP="00F965F7">
            <w:pPr>
              <w:spacing w:before="30" w:after="30"/>
              <w:jc w:val="center"/>
            </w:pPr>
            <w:r w:rsidRPr="00F965F7">
              <w:t>Wireframes e Mockups</w:t>
            </w:r>
          </w:p>
        </w:tc>
        <w:tc>
          <w:tcPr>
            <w:tcW w:w="1870" w:type="dxa"/>
            <w:vAlign w:val="center"/>
          </w:tcPr>
          <w:p w14:paraId="7D5E6175" w14:textId="5ACAACE3" w:rsidR="004B3FBF" w:rsidRPr="00F965F7" w:rsidRDefault="1AA8846D" w:rsidP="00F965F7">
            <w:pPr>
              <w:spacing w:before="30" w:after="30"/>
              <w:jc w:val="center"/>
            </w:pPr>
            <w:r w:rsidRPr="00F965F7">
              <w:t>09/05/2025</w:t>
            </w:r>
          </w:p>
        </w:tc>
        <w:tc>
          <w:tcPr>
            <w:tcW w:w="1870" w:type="dxa"/>
            <w:vAlign w:val="center"/>
          </w:tcPr>
          <w:p w14:paraId="28CDBFA4" w14:textId="5C407ADE" w:rsidR="004B3FBF" w:rsidRPr="00F965F7" w:rsidRDefault="1AA8846D" w:rsidP="00F965F7">
            <w:pPr>
              <w:spacing w:before="30" w:after="30"/>
              <w:jc w:val="center"/>
            </w:pPr>
            <w:r w:rsidRPr="00F965F7">
              <w:t>15/05/2025</w:t>
            </w:r>
          </w:p>
        </w:tc>
        <w:tc>
          <w:tcPr>
            <w:tcW w:w="1870" w:type="dxa"/>
            <w:vAlign w:val="center"/>
          </w:tcPr>
          <w:p w14:paraId="783DAD0C" w14:textId="511608BB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Designer de UI/UX</w:t>
            </w:r>
          </w:p>
        </w:tc>
      </w:tr>
      <w:tr w:rsidR="004B3FBF" w:rsidRPr="00F965F7" w14:paraId="28EA5A36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6C664193" w14:textId="4CE3FE6D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29EEA14F" w14:textId="533B477E" w:rsidR="004B3FBF" w:rsidRPr="00F965F7" w:rsidRDefault="004B3FBF" w:rsidP="00F965F7">
            <w:pPr>
              <w:spacing w:before="30" w:after="30"/>
              <w:jc w:val="center"/>
            </w:pPr>
            <w:r w:rsidRPr="00F965F7">
              <w:t>Modelo de Arquitetura do Sistema</w:t>
            </w:r>
          </w:p>
        </w:tc>
        <w:tc>
          <w:tcPr>
            <w:tcW w:w="1870" w:type="dxa"/>
            <w:vAlign w:val="center"/>
          </w:tcPr>
          <w:p w14:paraId="42AF25BF" w14:textId="60F5C947" w:rsidR="004B3FBF" w:rsidRPr="00F965F7" w:rsidRDefault="190E9777" w:rsidP="00F965F7">
            <w:pPr>
              <w:spacing w:before="30" w:after="30"/>
              <w:jc w:val="center"/>
            </w:pPr>
            <w:r w:rsidRPr="00F965F7">
              <w:t>16/05/2025</w:t>
            </w:r>
          </w:p>
        </w:tc>
        <w:tc>
          <w:tcPr>
            <w:tcW w:w="1870" w:type="dxa"/>
            <w:vAlign w:val="center"/>
          </w:tcPr>
          <w:p w14:paraId="5447E641" w14:textId="66C4F1B2" w:rsidR="004B3FBF" w:rsidRPr="00F965F7" w:rsidRDefault="190E9777" w:rsidP="00F965F7">
            <w:pPr>
              <w:spacing w:before="30" w:after="30"/>
              <w:jc w:val="center"/>
            </w:pPr>
            <w:r w:rsidRPr="00F965F7">
              <w:t>22/05/2025</w:t>
            </w:r>
          </w:p>
        </w:tc>
        <w:tc>
          <w:tcPr>
            <w:tcW w:w="1870" w:type="dxa"/>
            <w:vAlign w:val="center"/>
          </w:tcPr>
          <w:p w14:paraId="65592B98" w14:textId="51DF7D3D" w:rsidR="004B3FBF" w:rsidRPr="00F965F7" w:rsidRDefault="004B3FBF" w:rsidP="00F965F7">
            <w:pPr>
              <w:spacing w:before="30" w:after="30"/>
              <w:jc w:val="center"/>
            </w:pPr>
            <w:r w:rsidRPr="00F965F7">
              <w:t>Arquiteto de Sistemas</w:t>
            </w:r>
          </w:p>
        </w:tc>
      </w:tr>
      <w:tr w:rsidR="004B3FBF" w:rsidRPr="00F965F7" w14:paraId="39E9A83E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/>
            <w:vAlign w:val="center"/>
          </w:tcPr>
          <w:p w14:paraId="7C4D121B" w14:textId="113D26A7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33BC9A36" w14:textId="0929696E" w:rsidR="004B3FBF" w:rsidRPr="00F965F7" w:rsidRDefault="004B3FBF" w:rsidP="00F965F7">
            <w:pPr>
              <w:spacing w:before="30" w:after="30"/>
              <w:jc w:val="center"/>
            </w:pPr>
            <w:r w:rsidRPr="00F965F7">
              <w:t>Documentação de Design</w:t>
            </w:r>
          </w:p>
        </w:tc>
        <w:tc>
          <w:tcPr>
            <w:tcW w:w="1870" w:type="dxa"/>
            <w:vAlign w:val="center"/>
          </w:tcPr>
          <w:p w14:paraId="6574C722" w14:textId="096109E8" w:rsidR="004B3FBF" w:rsidRPr="00F965F7" w:rsidRDefault="1AEDC961" w:rsidP="00F965F7">
            <w:pPr>
              <w:spacing w:before="30" w:after="30"/>
              <w:jc w:val="center"/>
            </w:pPr>
            <w:r w:rsidRPr="00F965F7">
              <w:t>23/05/2025</w:t>
            </w:r>
          </w:p>
        </w:tc>
        <w:tc>
          <w:tcPr>
            <w:tcW w:w="1870" w:type="dxa"/>
            <w:vAlign w:val="center"/>
          </w:tcPr>
          <w:p w14:paraId="4C08420F" w14:textId="40E4D6FC" w:rsidR="004B3FBF" w:rsidRPr="00F965F7" w:rsidRDefault="1AEDC961" w:rsidP="00F965F7">
            <w:pPr>
              <w:spacing w:before="30" w:after="30"/>
              <w:jc w:val="center"/>
            </w:pPr>
            <w:r w:rsidRPr="00F965F7">
              <w:t>29/05/2025</w:t>
            </w:r>
          </w:p>
        </w:tc>
        <w:tc>
          <w:tcPr>
            <w:tcW w:w="1870" w:type="dxa"/>
            <w:vAlign w:val="center"/>
          </w:tcPr>
          <w:p w14:paraId="73DB2A10" w14:textId="2F3BE82B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Designer de UI/UX</w:t>
            </w:r>
          </w:p>
        </w:tc>
      </w:tr>
      <w:tr w:rsidR="004B3FBF" w:rsidRPr="00F965F7" w14:paraId="147DED38" w14:textId="77777777" w:rsidTr="003F2E96">
        <w:trPr>
          <w:trHeight w:val="960"/>
        </w:trPr>
        <w:tc>
          <w:tcPr>
            <w:tcW w:w="1870" w:type="dxa"/>
            <w:vMerge w:val="restart"/>
            <w:vAlign w:val="center"/>
          </w:tcPr>
          <w:p w14:paraId="049ACF43" w14:textId="77777777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Desenvolvimento</w:t>
            </w:r>
          </w:p>
          <w:p w14:paraId="1B98AA72" w14:textId="746CFA1D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4ACF92AF" w14:textId="73D5C871" w:rsidR="004B3FBF" w:rsidRPr="00F965F7" w:rsidRDefault="004B3FBF" w:rsidP="00F965F7">
            <w:pPr>
              <w:spacing w:before="30" w:after="30"/>
              <w:jc w:val="center"/>
            </w:pPr>
            <w:r w:rsidRPr="00F965F7">
              <w:t>Código Fonte</w:t>
            </w:r>
          </w:p>
        </w:tc>
        <w:tc>
          <w:tcPr>
            <w:tcW w:w="1870" w:type="dxa"/>
            <w:vAlign w:val="center"/>
          </w:tcPr>
          <w:p w14:paraId="183B110E" w14:textId="70C69173" w:rsidR="004B3FBF" w:rsidRPr="00F965F7" w:rsidRDefault="0647F9D5" w:rsidP="00F965F7">
            <w:pPr>
              <w:spacing w:before="30" w:after="30"/>
              <w:jc w:val="center"/>
            </w:pPr>
            <w:r w:rsidRPr="00F965F7">
              <w:t>30/05/2025</w:t>
            </w:r>
          </w:p>
        </w:tc>
        <w:tc>
          <w:tcPr>
            <w:tcW w:w="1870" w:type="dxa"/>
            <w:vAlign w:val="center"/>
          </w:tcPr>
          <w:p w14:paraId="2D09F285" w14:textId="5398AB4A" w:rsidR="004B3FBF" w:rsidRPr="00F965F7" w:rsidRDefault="0647F9D5" w:rsidP="00F965F7">
            <w:pPr>
              <w:spacing w:before="30" w:after="30"/>
              <w:jc w:val="center"/>
            </w:pPr>
            <w:r w:rsidRPr="00F965F7">
              <w:t>30/06/2025</w:t>
            </w:r>
          </w:p>
        </w:tc>
        <w:tc>
          <w:tcPr>
            <w:tcW w:w="1870" w:type="dxa"/>
            <w:vAlign w:val="center"/>
          </w:tcPr>
          <w:p w14:paraId="71A9A723" w14:textId="6EA74EC2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Desenvolvedores</w:t>
            </w:r>
          </w:p>
        </w:tc>
      </w:tr>
      <w:tr w:rsidR="004B3FBF" w:rsidRPr="00F965F7" w14:paraId="73C9D4A3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/>
            <w:vAlign w:val="center"/>
          </w:tcPr>
          <w:p w14:paraId="0A8266CF" w14:textId="716D2E6C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47AED6DC" w14:textId="1AB70073" w:rsidR="004B3FBF" w:rsidRPr="00F965F7" w:rsidRDefault="004B3FBF" w:rsidP="00F965F7">
            <w:pPr>
              <w:spacing w:before="30" w:after="30"/>
              <w:jc w:val="center"/>
            </w:pPr>
            <w:r w:rsidRPr="00F965F7">
              <w:t>Documentação de Código</w:t>
            </w:r>
          </w:p>
        </w:tc>
        <w:tc>
          <w:tcPr>
            <w:tcW w:w="1870" w:type="dxa"/>
            <w:vAlign w:val="center"/>
          </w:tcPr>
          <w:p w14:paraId="19759096" w14:textId="129C6323" w:rsidR="004B3FBF" w:rsidRPr="00F965F7" w:rsidRDefault="586F0B2F" w:rsidP="00F965F7">
            <w:pPr>
              <w:spacing w:before="30" w:after="30"/>
              <w:jc w:val="center"/>
            </w:pPr>
            <w:r w:rsidRPr="00F965F7">
              <w:t>01/07/2025</w:t>
            </w:r>
          </w:p>
        </w:tc>
        <w:tc>
          <w:tcPr>
            <w:tcW w:w="1870" w:type="dxa"/>
            <w:vAlign w:val="center"/>
          </w:tcPr>
          <w:p w14:paraId="4E389C17" w14:textId="08FC1628" w:rsidR="004B3FBF" w:rsidRPr="00F965F7" w:rsidRDefault="586F0B2F" w:rsidP="00F965F7">
            <w:pPr>
              <w:spacing w:before="30" w:after="30"/>
              <w:jc w:val="center"/>
            </w:pPr>
            <w:r w:rsidRPr="00F965F7">
              <w:t>05/07/2025</w:t>
            </w:r>
          </w:p>
        </w:tc>
        <w:tc>
          <w:tcPr>
            <w:tcW w:w="1870" w:type="dxa"/>
            <w:vAlign w:val="center"/>
          </w:tcPr>
          <w:p w14:paraId="6CC8F0C6" w14:textId="4FFCBD7C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Desenvolvedores</w:t>
            </w:r>
          </w:p>
        </w:tc>
      </w:tr>
      <w:tr w:rsidR="004B3FBF" w:rsidRPr="00F965F7" w14:paraId="40DE4D94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76C27619" w14:textId="2ADD95C6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1D3992F2" w14:textId="286261F8" w:rsidR="004B3FBF" w:rsidRPr="00F965F7" w:rsidRDefault="004B3FBF" w:rsidP="00F965F7">
            <w:pPr>
              <w:spacing w:before="30" w:after="30"/>
              <w:jc w:val="center"/>
            </w:pPr>
            <w:r w:rsidRPr="00F965F7">
              <w:t>Relatórios de Compilação</w:t>
            </w:r>
          </w:p>
        </w:tc>
        <w:tc>
          <w:tcPr>
            <w:tcW w:w="1870" w:type="dxa"/>
            <w:vAlign w:val="center"/>
          </w:tcPr>
          <w:p w14:paraId="44C71D1D" w14:textId="4C6C62F4" w:rsidR="004B3FBF" w:rsidRPr="00F965F7" w:rsidRDefault="02017C5C" w:rsidP="00F965F7">
            <w:pPr>
              <w:spacing w:before="30" w:after="30"/>
              <w:jc w:val="center"/>
            </w:pPr>
            <w:r w:rsidRPr="00F965F7">
              <w:t>06/07/2025</w:t>
            </w:r>
          </w:p>
        </w:tc>
        <w:tc>
          <w:tcPr>
            <w:tcW w:w="1870" w:type="dxa"/>
            <w:vAlign w:val="center"/>
          </w:tcPr>
          <w:p w14:paraId="25B4BB27" w14:textId="748AFD2F" w:rsidR="004B3FBF" w:rsidRPr="00F965F7" w:rsidRDefault="02017C5C" w:rsidP="00F965F7">
            <w:pPr>
              <w:spacing w:before="30" w:after="30"/>
              <w:jc w:val="center"/>
            </w:pPr>
            <w:r w:rsidRPr="00F965F7">
              <w:t>10/07/2025</w:t>
            </w:r>
          </w:p>
        </w:tc>
        <w:tc>
          <w:tcPr>
            <w:tcW w:w="1870" w:type="dxa"/>
            <w:vAlign w:val="center"/>
          </w:tcPr>
          <w:p w14:paraId="217C83F0" w14:textId="66672582" w:rsidR="004B3FBF" w:rsidRPr="00F965F7" w:rsidRDefault="004B3FBF" w:rsidP="00F965F7">
            <w:pPr>
              <w:spacing w:before="30" w:after="30"/>
              <w:jc w:val="center"/>
            </w:pPr>
            <w:r w:rsidRPr="00F965F7">
              <w:t>DevOps</w:t>
            </w:r>
          </w:p>
        </w:tc>
      </w:tr>
      <w:tr w:rsidR="004B3FBF" w:rsidRPr="00F965F7" w14:paraId="64EB5702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 w:val="restart"/>
            <w:vAlign w:val="center"/>
          </w:tcPr>
          <w:p w14:paraId="64A91A09" w14:textId="77777777" w:rsidR="004B3FBF" w:rsidRPr="00F965F7" w:rsidRDefault="004B3FBF" w:rsidP="00F965F7">
            <w:pPr>
              <w:spacing w:before="30" w:after="30"/>
              <w:jc w:val="center"/>
            </w:pPr>
            <w:r w:rsidRPr="00F965F7">
              <w:t>Testes</w:t>
            </w:r>
          </w:p>
          <w:p w14:paraId="2F25884F" w14:textId="0437A642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4DEB1398" w14:textId="48110387" w:rsidR="004B3FBF" w:rsidRPr="00F965F7" w:rsidRDefault="004B3FBF" w:rsidP="00F965F7">
            <w:pPr>
              <w:spacing w:before="30" w:after="30"/>
              <w:jc w:val="center"/>
            </w:pPr>
            <w:r w:rsidRPr="00F965F7">
              <w:t>Estratégia de Testes</w:t>
            </w:r>
          </w:p>
        </w:tc>
        <w:tc>
          <w:tcPr>
            <w:tcW w:w="1870" w:type="dxa"/>
            <w:vAlign w:val="center"/>
          </w:tcPr>
          <w:p w14:paraId="4E5B8057" w14:textId="147094C1" w:rsidR="004B3FBF" w:rsidRPr="00F965F7" w:rsidRDefault="00F49F17" w:rsidP="00F965F7">
            <w:pPr>
              <w:spacing w:before="30" w:after="30"/>
              <w:jc w:val="center"/>
            </w:pPr>
            <w:r w:rsidRPr="00F965F7">
              <w:t>11/07/2025</w:t>
            </w:r>
          </w:p>
        </w:tc>
        <w:tc>
          <w:tcPr>
            <w:tcW w:w="1870" w:type="dxa"/>
            <w:vAlign w:val="center"/>
          </w:tcPr>
          <w:p w14:paraId="27576672" w14:textId="2BFD6AF4" w:rsidR="004B3FBF" w:rsidRPr="00F965F7" w:rsidRDefault="0486124E" w:rsidP="00F965F7">
            <w:pPr>
              <w:spacing w:before="30" w:after="30"/>
              <w:jc w:val="center"/>
            </w:pPr>
            <w:r w:rsidRPr="00F965F7">
              <w:t>15/07/2025</w:t>
            </w:r>
          </w:p>
        </w:tc>
        <w:tc>
          <w:tcPr>
            <w:tcW w:w="1870" w:type="dxa"/>
            <w:vAlign w:val="center"/>
          </w:tcPr>
          <w:p w14:paraId="5F01D8E9" w14:textId="413E88AF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Testes</w:t>
            </w:r>
          </w:p>
        </w:tc>
      </w:tr>
      <w:tr w:rsidR="004B3FBF" w:rsidRPr="00F965F7" w14:paraId="4229B43D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43A1A8EA" w14:textId="624AA502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2BD9F459" w14:textId="3DC81287" w:rsidR="004B3FBF" w:rsidRPr="00F965F7" w:rsidRDefault="004B3FBF" w:rsidP="00F965F7">
            <w:pPr>
              <w:spacing w:before="30" w:after="30"/>
              <w:jc w:val="center"/>
            </w:pPr>
            <w:r w:rsidRPr="00F965F7">
              <w:t>Casos de Teste</w:t>
            </w:r>
          </w:p>
        </w:tc>
        <w:tc>
          <w:tcPr>
            <w:tcW w:w="1870" w:type="dxa"/>
            <w:vAlign w:val="center"/>
          </w:tcPr>
          <w:p w14:paraId="637FBDEA" w14:textId="4DF6CBA0" w:rsidR="004B3FBF" w:rsidRPr="00F965F7" w:rsidRDefault="1A83DEFB" w:rsidP="00F965F7">
            <w:pPr>
              <w:spacing w:before="30" w:after="30"/>
              <w:jc w:val="center"/>
            </w:pPr>
            <w:r w:rsidRPr="00F965F7">
              <w:t>16/07/2025</w:t>
            </w:r>
          </w:p>
        </w:tc>
        <w:tc>
          <w:tcPr>
            <w:tcW w:w="1870" w:type="dxa"/>
            <w:vAlign w:val="center"/>
          </w:tcPr>
          <w:p w14:paraId="36A5B411" w14:textId="73A1F2D8" w:rsidR="004B3FBF" w:rsidRPr="00F965F7" w:rsidRDefault="5B6241F8" w:rsidP="00F965F7">
            <w:pPr>
              <w:spacing w:before="30" w:after="30"/>
              <w:jc w:val="center"/>
            </w:pPr>
            <w:r w:rsidRPr="00F965F7">
              <w:t>20</w:t>
            </w:r>
            <w:r w:rsidR="143FA747" w:rsidRPr="00F965F7">
              <w:t>/07/2025</w:t>
            </w:r>
          </w:p>
        </w:tc>
        <w:tc>
          <w:tcPr>
            <w:tcW w:w="1870" w:type="dxa"/>
            <w:vAlign w:val="center"/>
          </w:tcPr>
          <w:p w14:paraId="0DF9C5E6" w14:textId="2FF9BA24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Testes</w:t>
            </w:r>
          </w:p>
        </w:tc>
      </w:tr>
      <w:tr w:rsidR="004B3FBF" w:rsidRPr="00F965F7" w14:paraId="1FB3CDB3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/>
            <w:vAlign w:val="center"/>
          </w:tcPr>
          <w:p w14:paraId="27629CFD" w14:textId="421D8464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0D2D602B" w14:textId="6DF2D1DE" w:rsidR="004B3FBF" w:rsidRPr="00F965F7" w:rsidRDefault="004B3FBF" w:rsidP="00F965F7">
            <w:pPr>
              <w:spacing w:before="30" w:after="30"/>
              <w:jc w:val="center"/>
            </w:pPr>
            <w:r w:rsidRPr="00F965F7">
              <w:t>Relatórios de Testes</w:t>
            </w:r>
          </w:p>
        </w:tc>
        <w:tc>
          <w:tcPr>
            <w:tcW w:w="1870" w:type="dxa"/>
            <w:vAlign w:val="center"/>
          </w:tcPr>
          <w:p w14:paraId="20CF0553" w14:textId="6CF8C1F0" w:rsidR="004B3FBF" w:rsidRPr="00F965F7" w:rsidRDefault="6FC0194E" w:rsidP="00F965F7">
            <w:pPr>
              <w:spacing w:before="30" w:after="30"/>
              <w:jc w:val="center"/>
            </w:pPr>
            <w:r w:rsidRPr="00F965F7">
              <w:t>21/07/2025</w:t>
            </w:r>
          </w:p>
        </w:tc>
        <w:tc>
          <w:tcPr>
            <w:tcW w:w="1870" w:type="dxa"/>
            <w:vAlign w:val="center"/>
          </w:tcPr>
          <w:p w14:paraId="410C015E" w14:textId="4F9421DA" w:rsidR="004B3FBF" w:rsidRPr="00F965F7" w:rsidRDefault="08417A05" w:rsidP="00F965F7">
            <w:pPr>
              <w:spacing w:before="30" w:after="30"/>
              <w:jc w:val="center"/>
            </w:pPr>
            <w:r w:rsidRPr="00F965F7">
              <w:t>25/07/2025</w:t>
            </w:r>
          </w:p>
        </w:tc>
        <w:tc>
          <w:tcPr>
            <w:tcW w:w="1870" w:type="dxa"/>
            <w:vAlign w:val="center"/>
          </w:tcPr>
          <w:p w14:paraId="049D402E" w14:textId="5251C28A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Testes</w:t>
            </w:r>
          </w:p>
        </w:tc>
      </w:tr>
      <w:tr w:rsidR="004B3FBF" w:rsidRPr="00F965F7" w14:paraId="44D6FB71" w14:textId="77777777" w:rsidTr="003F2E96">
        <w:trPr>
          <w:trHeight w:val="960"/>
        </w:trPr>
        <w:tc>
          <w:tcPr>
            <w:tcW w:w="1870" w:type="dxa"/>
            <w:vMerge w:val="restart"/>
            <w:vAlign w:val="center"/>
          </w:tcPr>
          <w:p w14:paraId="1FCAAA1E" w14:textId="77777777" w:rsidR="004B3FBF" w:rsidRPr="00F965F7" w:rsidRDefault="004B3FBF" w:rsidP="00F965F7">
            <w:pPr>
              <w:spacing w:before="30" w:after="30"/>
              <w:jc w:val="center"/>
            </w:pPr>
            <w:r w:rsidRPr="00F965F7">
              <w:t>Implementação</w:t>
            </w:r>
          </w:p>
          <w:p w14:paraId="13E1BC4D" w14:textId="06C8D835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56018B3F" w14:textId="6857E82E" w:rsidR="004B3FBF" w:rsidRPr="00F965F7" w:rsidRDefault="004B3FBF" w:rsidP="00F965F7">
            <w:pPr>
              <w:spacing w:before="30" w:after="30"/>
              <w:jc w:val="center"/>
            </w:pPr>
            <w:r w:rsidRPr="00F965F7">
              <w:t>Ambiente de Produção</w:t>
            </w:r>
          </w:p>
        </w:tc>
        <w:tc>
          <w:tcPr>
            <w:tcW w:w="1870" w:type="dxa"/>
            <w:vAlign w:val="center"/>
          </w:tcPr>
          <w:p w14:paraId="1447CF59" w14:textId="5694181A" w:rsidR="004B3FBF" w:rsidRPr="00F965F7" w:rsidRDefault="4CE37EF9" w:rsidP="00F965F7">
            <w:pPr>
              <w:spacing w:before="30" w:after="30"/>
              <w:jc w:val="center"/>
            </w:pPr>
            <w:r w:rsidRPr="00F965F7">
              <w:t>26/07/2025</w:t>
            </w:r>
          </w:p>
        </w:tc>
        <w:tc>
          <w:tcPr>
            <w:tcW w:w="1870" w:type="dxa"/>
            <w:vAlign w:val="center"/>
          </w:tcPr>
          <w:p w14:paraId="21EA4C8B" w14:textId="7D514F20" w:rsidR="004B3FBF" w:rsidRPr="00F965F7" w:rsidRDefault="62395627" w:rsidP="00F965F7">
            <w:pPr>
              <w:spacing w:before="30" w:after="30"/>
              <w:jc w:val="center"/>
            </w:pPr>
            <w:r w:rsidRPr="00F965F7">
              <w:t>30/07/2025</w:t>
            </w:r>
          </w:p>
        </w:tc>
        <w:tc>
          <w:tcPr>
            <w:tcW w:w="1870" w:type="dxa"/>
            <w:vAlign w:val="center"/>
          </w:tcPr>
          <w:p w14:paraId="348747B7" w14:textId="0C46E53E" w:rsidR="004B3FBF" w:rsidRPr="00F965F7" w:rsidRDefault="004B3FBF" w:rsidP="00F965F7">
            <w:pPr>
              <w:spacing w:before="30" w:after="30"/>
              <w:jc w:val="center"/>
            </w:pPr>
            <w:r w:rsidRPr="00F965F7">
              <w:t>Equipe de TI</w:t>
            </w:r>
          </w:p>
        </w:tc>
      </w:tr>
      <w:tr w:rsidR="004B3FBF" w:rsidRPr="00F965F7" w14:paraId="33AE9CA1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/>
            <w:vAlign w:val="center"/>
          </w:tcPr>
          <w:p w14:paraId="63BB28D7" w14:textId="5B21190B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1E1ABAEA" w14:textId="5655F146" w:rsidR="004B3FBF" w:rsidRPr="00F965F7" w:rsidRDefault="004B3FBF" w:rsidP="00F965F7">
            <w:pPr>
              <w:spacing w:before="30" w:after="30"/>
              <w:jc w:val="center"/>
            </w:pPr>
            <w:r w:rsidRPr="00F965F7">
              <w:t>Relatório de Implementação</w:t>
            </w:r>
          </w:p>
        </w:tc>
        <w:tc>
          <w:tcPr>
            <w:tcW w:w="1870" w:type="dxa"/>
            <w:vAlign w:val="center"/>
          </w:tcPr>
          <w:p w14:paraId="028171B0" w14:textId="6A9F7936" w:rsidR="004B3FBF" w:rsidRPr="00F965F7" w:rsidRDefault="1CC292EA" w:rsidP="00F965F7">
            <w:pPr>
              <w:spacing w:before="30" w:after="30"/>
              <w:jc w:val="center"/>
            </w:pPr>
            <w:r w:rsidRPr="00F965F7">
              <w:t>31/07/2025</w:t>
            </w:r>
          </w:p>
        </w:tc>
        <w:tc>
          <w:tcPr>
            <w:tcW w:w="1870" w:type="dxa"/>
            <w:vAlign w:val="center"/>
          </w:tcPr>
          <w:p w14:paraId="3AF315C6" w14:textId="183DD131" w:rsidR="004B3FBF" w:rsidRPr="00F965F7" w:rsidRDefault="31F31A58" w:rsidP="00F965F7">
            <w:pPr>
              <w:spacing w:before="30" w:after="30"/>
              <w:jc w:val="center"/>
            </w:pPr>
            <w:r w:rsidRPr="00F965F7">
              <w:t>02/08/2025</w:t>
            </w:r>
          </w:p>
        </w:tc>
        <w:tc>
          <w:tcPr>
            <w:tcW w:w="1870" w:type="dxa"/>
            <w:vAlign w:val="center"/>
          </w:tcPr>
          <w:p w14:paraId="1A97268D" w14:textId="15D2DD4D" w:rsidR="004B3FBF" w:rsidRPr="00F965F7" w:rsidRDefault="004B3FBF" w:rsidP="00F965F7">
            <w:pPr>
              <w:spacing w:before="30" w:after="30"/>
              <w:jc w:val="center"/>
            </w:pPr>
            <w:r w:rsidRPr="00F965F7">
              <w:t>Gerente de Projeto</w:t>
            </w:r>
          </w:p>
        </w:tc>
      </w:tr>
      <w:tr w:rsidR="004B3FBF" w:rsidRPr="00F965F7" w14:paraId="0B5BB4AA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1A7F26FD" w14:textId="43E5134E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1B07883C" w14:textId="0DB75A46" w:rsidR="004B3FBF" w:rsidRPr="00F965F7" w:rsidRDefault="004B3FBF" w:rsidP="00F965F7">
            <w:pPr>
              <w:spacing w:before="30" w:after="30"/>
              <w:jc w:val="center"/>
            </w:pPr>
            <w:r w:rsidRPr="00F965F7">
              <w:t>Manual do Usuário</w:t>
            </w:r>
          </w:p>
        </w:tc>
        <w:tc>
          <w:tcPr>
            <w:tcW w:w="1870" w:type="dxa"/>
            <w:vAlign w:val="center"/>
          </w:tcPr>
          <w:p w14:paraId="0B0234DA" w14:textId="1C827867" w:rsidR="004B3FBF" w:rsidRPr="00F965F7" w:rsidRDefault="62DA99D9" w:rsidP="00F965F7">
            <w:pPr>
              <w:spacing w:before="30" w:after="30"/>
              <w:jc w:val="center"/>
            </w:pPr>
            <w:r w:rsidRPr="00F965F7">
              <w:t>03/08/2025</w:t>
            </w:r>
          </w:p>
        </w:tc>
        <w:tc>
          <w:tcPr>
            <w:tcW w:w="1870" w:type="dxa"/>
            <w:vAlign w:val="center"/>
          </w:tcPr>
          <w:p w14:paraId="6EB23482" w14:textId="1A059BB7" w:rsidR="004B3FBF" w:rsidRPr="00F965F7" w:rsidRDefault="25A83E62" w:rsidP="00F965F7">
            <w:pPr>
              <w:spacing w:before="30" w:after="30"/>
              <w:jc w:val="center"/>
            </w:pPr>
            <w:r w:rsidRPr="00F965F7">
              <w:t>06/08/2025</w:t>
            </w:r>
          </w:p>
        </w:tc>
        <w:tc>
          <w:tcPr>
            <w:tcW w:w="1870" w:type="dxa"/>
            <w:vAlign w:val="center"/>
          </w:tcPr>
          <w:p w14:paraId="45954A99" w14:textId="30F651F5" w:rsidR="004B3FBF" w:rsidRPr="00F965F7" w:rsidRDefault="004B3FBF" w:rsidP="00F965F7">
            <w:pPr>
              <w:spacing w:before="30" w:after="30"/>
              <w:jc w:val="center"/>
            </w:pPr>
            <w:r w:rsidRPr="00F965F7">
              <w:t>Documentador</w:t>
            </w:r>
          </w:p>
        </w:tc>
      </w:tr>
      <w:tr w:rsidR="004B3FBF" w:rsidRPr="00F965F7" w14:paraId="48B7E18E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 w:val="restart"/>
            <w:vAlign w:val="center"/>
          </w:tcPr>
          <w:p w14:paraId="4C285F1C" w14:textId="5154E1A5" w:rsidR="004B3FBF" w:rsidRPr="00F965F7" w:rsidRDefault="004B3FBF" w:rsidP="00F965F7">
            <w:pPr>
              <w:spacing w:before="30" w:after="30"/>
              <w:jc w:val="center"/>
            </w:pPr>
            <w:r w:rsidRPr="00F965F7">
              <w:t>Treinamento e Suporte</w:t>
            </w:r>
          </w:p>
        </w:tc>
        <w:tc>
          <w:tcPr>
            <w:tcW w:w="1870" w:type="dxa"/>
            <w:vAlign w:val="center"/>
          </w:tcPr>
          <w:p w14:paraId="43D5A544" w14:textId="406167B5" w:rsidR="004B3FBF" w:rsidRPr="00F965F7" w:rsidRDefault="004B3FBF" w:rsidP="00F965F7">
            <w:pPr>
              <w:spacing w:before="30" w:after="30"/>
              <w:jc w:val="center"/>
            </w:pPr>
            <w:r w:rsidRPr="00F965F7">
              <w:t>Material de Treinamento</w:t>
            </w:r>
          </w:p>
        </w:tc>
        <w:tc>
          <w:tcPr>
            <w:tcW w:w="1870" w:type="dxa"/>
            <w:vAlign w:val="center"/>
          </w:tcPr>
          <w:p w14:paraId="7631F159" w14:textId="7850A018" w:rsidR="004B3FBF" w:rsidRPr="00F965F7" w:rsidRDefault="2D45A392" w:rsidP="00F965F7">
            <w:pPr>
              <w:spacing w:before="30" w:after="30"/>
              <w:jc w:val="center"/>
            </w:pPr>
            <w:r w:rsidRPr="00F965F7">
              <w:t>07/08/2025</w:t>
            </w:r>
          </w:p>
        </w:tc>
        <w:tc>
          <w:tcPr>
            <w:tcW w:w="1870" w:type="dxa"/>
            <w:vAlign w:val="center"/>
          </w:tcPr>
          <w:p w14:paraId="7504E6C1" w14:textId="3AE804B9" w:rsidR="004B3FBF" w:rsidRPr="00F965F7" w:rsidRDefault="7F25F046" w:rsidP="00F965F7">
            <w:pPr>
              <w:spacing w:before="30" w:after="30"/>
              <w:jc w:val="center"/>
            </w:pPr>
            <w:r w:rsidRPr="00F965F7">
              <w:t>10/08/2025</w:t>
            </w:r>
          </w:p>
        </w:tc>
        <w:tc>
          <w:tcPr>
            <w:tcW w:w="1870" w:type="dxa"/>
            <w:vAlign w:val="center"/>
          </w:tcPr>
          <w:p w14:paraId="58156B07" w14:textId="053FEDA2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Treinamento</w:t>
            </w:r>
          </w:p>
        </w:tc>
      </w:tr>
      <w:tr w:rsidR="004B3FBF" w:rsidRPr="00F965F7" w14:paraId="151174F0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62AE25C7" w14:textId="621B208D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4DEC2B71" w14:textId="3225565E" w:rsidR="004B3FBF" w:rsidRPr="00F965F7" w:rsidRDefault="004B3FBF" w:rsidP="00F965F7">
            <w:pPr>
              <w:spacing w:before="30" w:after="30"/>
              <w:jc w:val="center"/>
            </w:pPr>
            <w:r w:rsidRPr="00F965F7">
              <w:t>Plano de Suporte</w:t>
            </w:r>
          </w:p>
        </w:tc>
        <w:tc>
          <w:tcPr>
            <w:tcW w:w="1870" w:type="dxa"/>
            <w:vAlign w:val="center"/>
          </w:tcPr>
          <w:p w14:paraId="784B7A52" w14:textId="3D613676" w:rsidR="004B3FBF" w:rsidRPr="00F965F7" w:rsidRDefault="70696D9D" w:rsidP="00F965F7">
            <w:pPr>
              <w:spacing w:before="30" w:after="30"/>
              <w:jc w:val="center"/>
            </w:pPr>
            <w:r w:rsidRPr="00F965F7">
              <w:t>11/08/2025</w:t>
            </w:r>
          </w:p>
        </w:tc>
        <w:tc>
          <w:tcPr>
            <w:tcW w:w="1870" w:type="dxa"/>
            <w:vAlign w:val="center"/>
          </w:tcPr>
          <w:p w14:paraId="02A087B1" w14:textId="7C82E79D" w:rsidR="004B3FBF" w:rsidRPr="00F965F7" w:rsidRDefault="4C316F02" w:rsidP="00F965F7">
            <w:pPr>
              <w:spacing w:before="30" w:after="30"/>
              <w:jc w:val="center"/>
            </w:pPr>
            <w:r w:rsidRPr="00F965F7">
              <w:t>15/08/2025</w:t>
            </w:r>
          </w:p>
        </w:tc>
        <w:tc>
          <w:tcPr>
            <w:tcW w:w="1870" w:type="dxa"/>
            <w:vAlign w:val="center"/>
          </w:tcPr>
          <w:p w14:paraId="638233FE" w14:textId="4B8A935D" w:rsidR="004B3FBF" w:rsidRPr="00F965F7" w:rsidRDefault="004B3FBF" w:rsidP="00F965F7">
            <w:pPr>
              <w:spacing w:before="30" w:after="30"/>
              <w:jc w:val="center"/>
            </w:pPr>
            <w:r w:rsidRPr="00F965F7">
              <w:t>Gerente de Suporte</w:t>
            </w:r>
          </w:p>
        </w:tc>
      </w:tr>
      <w:tr w:rsidR="004B3FBF" w:rsidRPr="00F965F7" w14:paraId="2643D1B7" w14:textId="77777777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1870" w:type="dxa"/>
            <w:vMerge w:val="restart"/>
            <w:vAlign w:val="center"/>
          </w:tcPr>
          <w:p w14:paraId="4B6ACDDB" w14:textId="77777777" w:rsidR="004B3FBF" w:rsidRPr="00F965F7" w:rsidRDefault="004B3FBF" w:rsidP="00F965F7">
            <w:pPr>
              <w:spacing w:before="30" w:after="30"/>
              <w:jc w:val="center"/>
            </w:pPr>
            <w:r w:rsidRPr="00F965F7">
              <w:t>Documentação Final</w:t>
            </w:r>
          </w:p>
          <w:p w14:paraId="6B943F36" w14:textId="279E714E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3149F80C" w14:textId="7A9CF125" w:rsidR="004B3FBF" w:rsidRPr="00F965F7" w:rsidRDefault="004B3FBF" w:rsidP="00F965F7">
            <w:pPr>
              <w:spacing w:before="30" w:after="30"/>
              <w:jc w:val="center"/>
            </w:pPr>
            <w:r w:rsidRPr="00F965F7">
              <w:t>Relatório Final do Projeto</w:t>
            </w:r>
          </w:p>
        </w:tc>
        <w:tc>
          <w:tcPr>
            <w:tcW w:w="1870" w:type="dxa"/>
            <w:vAlign w:val="center"/>
          </w:tcPr>
          <w:p w14:paraId="7DBDC0E4" w14:textId="42B9C352" w:rsidR="004B3FBF" w:rsidRPr="00F965F7" w:rsidRDefault="717429AD" w:rsidP="00F965F7">
            <w:pPr>
              <w:spacing w:before="30" w:after="30"/>
              <w:jc w:val="center"/>
            </w:pPr>
            <w:r w:rsidRPr="00F965F7">
              <w:t>16/08/2025</w:t>
            </w:r>
          </w:p>
        </w:tc>
        <w:tc>
          <w:tcPr>
            <w:tcW w:w="1870" w:type="dxa"/>
            <w:vAlign w:val="center"/>
          </w:tcPr>
          <w:p w14:paraId="739DF78A" w14:textId="056FC908" w:rsidR="004B3FBF" w:rsidRPr="00F965F7" w:rsidRDefault="21419827" w:rsidP="00F965F7">
            <w:pPr>
              <w:spacing w:before="30" w:after="30"/>
              <w:jc w:val="center"/>
            </w:pPr>
            <w:r w:rsidRPr="00F965F7">
              <w:t>20/08/2025</w:t>
            </w:r>
          </w:p>
        </w:tc>
        <w:tc>
          <w:tcPr>
            <w:tcW w:w="1870" w:type="dxa"/>
            <w:vAlign w:val="center"/>
          </w:tcPr>
          <w:p w14:paraId="0E2E6E22" w14:textId="13357E84" w:rsidR="004B3FBF" w:rsidRPr="00F965F7" w:rsidRDefault="004B3FBF" w:rsidP="00F965F7">
            <w:pPr>
              <w:spacing w:before="30" w:after="30"/>
              <w:jc w:val="center"/>
            </w:pPr>
            <w:r w:rsidRPr="00F965F7">
              <w:t>Gerente de Projeto</w:t>
            </w:r>
          </w:p>
        </w:tc>
      </w:tr>
      <w:tr w:rsidR="004B3FBF" w:rsidRPr="00F965F7" w14:paraId="58B0B522" w14:textId="77777777" w:rsidTr="003F2E96">
        <w:trPr>
          <w:trHeight w:val="960"/>
        </w:trPr>
        <w:tc>
          <w:tcPr>
            <w:tcW w:w="1870" w:type="dxa"/>
            <w:vMerge/>
            <w:vAlign w:val="center"/>
          </w:tcPr>
          <w:p w14:paraId="7EBBD407" w14:textId="2A70FB70" w:rsidR="004B3FBF" w:rsidRPr="00F965F7" w:rsidRDefault="004B3FBF" w:rsidP="00F965F7">
            <w:pPr>
              <w:spacing w:before="30" w:after="30"/>
              <w:jc w:val="center"/>
            </w:pPr>
          </w:p>
        </w:tc>
        <w:tc>
          <w:tcPr>
            <w:tcW w:w="1870" w:type="dxa"/>
            <w:vAlign w:val="center"/>
          </w:tcPr>
          <w:p w14:paraId="06C20BBB" w14:textId="40B2D024" w:rsidR="004B3FBF" w:rsidRPr="00F965F7" w:rsidRDefault="004B3FBF" w:rsidP="00F965F7">
            <w:pPr>
              <w:spacing w:before="30" w:after="30"/>
              <w:jc w:val="center"/>
            </w:pPr>
            <w:r w:rsidRPr="00F965F7">
              <w:t>Avaliação Pós-Implementação</w:t>
            </w:r>
          </w:p>
        </w:tc>
        <w:tc>
          <w:tcPr>
            <w:tcW w:w="1870" w:type="dxa"/>
            <w:vAlign w:val="center"/>
          </w:tcPr>
          <w:p w14:paraId="5D48B543" w14:textId="22159601" w:rsidR="004B3FBF" w:rsidRPr="00F965F7" w:rsidRDefault="06C05C4A" w:rsidP="00F965F7">
            <w:pPr>
              <w:spacing w:before="30" w:after="30"/>
              <w:jc w:val="center"/>
            </w:pPr>
            <w:r w:rsidRPr="00F965F7">
              <w:t>21/08/2025</w:t>
            </w:r>
          </w:p>
        </w:tc>
        <w:tc>
          <w:tcPr>
            <w:tcW w:w="1870" w:type="dxa"/>
            <w:vAlign w:val="center"/>
          </w:tcPr>
          <w:p w14:paraId="495EAB3F" w14:textId="7D29C21F" w:rsidR="004B3FBF" w:rsidRPr="00F965F7" w:rsidRDefault="06C05C4A" w:rsidP="00F965F7">
            <w:pPr>
              <w:spacing w:before="30" w:after="30"/>
              <w:jc w:val="center"/>
            </w:pPr>
            <w:r w:rsidRPr="00F965F7">
              <w:t>25/08/2025</w:t>
            </w:r>
          </w:p>
        </w:tc>
        <w:tc>
          <w:tcPr>
            <w:tcW w:w="1870" w:type="dxa"/>
            <w:vAlign w:val="center"/>
          </w:tcPr>
          <w:p w14:paraId="4FDC7CE8" w14:textId="48A2A2F3" w:rsidR="004B3FBF" w:rsidRPr="00F965F7" w:rsidRDefault="004B3FBF" w:rsidP="00F965F7">
            <w:pPr>
              <w:spacing w:before="30" w:after="30"/>
              <w:jc w:val="center"/>
            </w:pPr>
            <w:r w:rsidRPr="00F965F7">
              <w:t>Analista de Sistemas</w:t>
            </w:r>
          </w:p>
        </w:tc>
      </w:tr>
    </w:tbl>
    <w:p w14:paraId="19AB383F" w14:textId="77777777" w:rsidR="004B3FBF" w:rsidRPr="00F965F7" w:rsidRDefault="004B3FBF" w:rsidP="00F965F7">
      <w:pPr>
        <w:spacing w:before="30" w:after="30"/>
      </w:pPr>
    </w:p>
    <w:p w14:paraId="21E061A5" w14:textId="77777777" w:rsidR="00F965F7" w:rsidRDefault="00F965F7" w:rsidP="00F965F7">
      <w:pPr>
        <w:spacing w:before="30" w:after="30"/>
        <w:rPr>
          <w:i/>
          <w:color w:val="0000FF"/>
        </w:rPr>
      </w:pPr>
    </w:p>
    <w:p w14:paraId="2B1349D7" w14:textId="77777777" w:rsidR="00F965F7" w:rsidRPr="00F965F7" w:rsidRDefault="00F965F7" w:rsidP="00F965F7">
      <w:pPr>
        <w:spacing w:before="30" w:after="30"/>
        <w:rPr>
          <w:i/>
          <w:color w:val="0000FF"/>
        </w:rPr>
      </w:pPr>
    </w:p>
    <w:p w14:paraId="393F87C2" w14:textId="0EA9D2EF" w:rsidR="00E551DE" w:rsidRDefault="00DF78F6" w:rsidP="00F965F7">
      <w:pPr>
        <w:pStyle w:val="Ttulo1"/>
        <w:spacing w:before="30" w:after="30"/>
        <w:rPr>
          <w:rFonts w:ascii="Times New Roman" w:hAnsi="Times New Roman"/>
        </w:rPr>
      </w:pPr>
      <w:bookmarkStart w:id="13" w:name="_Toc193099270"/>
      <w:r w:rsidRPr="00F965F7">
        <w:rPr>
          <w:rFonts w:ascii="Times New Roman" w:hAnsi="Times New Roman"/>
        </w:rPr>
        <w:lastRenderedPageBreak/>
        <w:t>Hipóteses do projeto</w:t>
      </w:r>
      <w:bookmarkEnd w:id="13"/>
    </w:p>
    <w:p w14:paraId="6F9D9630" w14:textId="77777777" w:rsidR="00F965F7" w:rsidRPr="00F965F7" w:rsidRDefault="00F965F7" w:rsidP="00F965F7"/>
    <w:p w14:paraId="46913B0B" w14:textId="2AD0285B" w:rsidR="00FA6360" w:rsidRPr="00F965F7" w:rsidRDefault="00F965F7" w:rsidP="00C52813">
      <w:pPr>
        <w:spacing w:before="30" w:after="30"/>
        <w:jc w:val="both"/>
      </w:pPr>
      <w:r w:rsidRPr="00F965F7">
        <w:t xml:space="preserve"> </w:t>
      </w:r>
      <w:r w:rsidR="00FA6360" w:rsidRPr="00F965F7">
        <w:t>O desenvolvimento do sistema MovelControl para uma marcenaria de móveis planejados se baseia em uma série de hipóteses que visam garantir a eficiência do projeto, a satisfação do usuário e o retorno sobre o investimento.</w:t>
      </w:r>
    </w:p>
    <w:p w14:paraId="3AE744AA" w14:textId="0BBB4845" w:rsidR="00FA6360" w:rsidRPr="00F965F7" w:rsidRDefault="00F965F7" w:rsidP="00C52813">
      <w:pPr>
        <w:spacing w:before="30" w:after="30"/>
        <w:jc w:val="both"/>
      </w:pPr>
      <w:r w:rsidRPr="00F965F7">
        <w:t xml:space="preserve"> </w:t>
      </w:r>
      <w:r w:rsidR="00FA6360" w:rsidRPr="00F965F7">
        <w:t>A primeira hipótese é que a automação de processos manuais, tais como o controle de estoque e a emissão de orçamentos, permitirá aumentar a produtividade e reduzir erros, como a falta de materiais. A implementação do sistema otimizará o tempo de execução das tarefas administrativas, facilitando o gerenciamento de serviços por meio dos orçamentos, o controle de materiais que entram e saem, e a gestão de fornecedores.</w:t>
      </w:r>
    </w:p>
    <w:p w14:paraId="6315D423" w14:textId="1BA45E1D" w:rsidR="00FA6360" w:rsidRPr="00F965F7" w:rsidRDefault="00F965F7" w:rsidP="00C52813">
      <w:pPr>
        <w:spacing w:before="30" w:after="30"/>
        <w:jc w:val="both"/>
      </w:pPr>
      <w:r w:rsidRPr="00F965F7">
        <w:t xml:space="preserve"> </w:t>
      </w:r>
      <w:r w:rsidR="00FA6360" w:rsidRPr="00F965F7">
        <w:t>Outra suposição é que o funcionário encarregado de manusear o sistema se adaptará facilmente, graças ao desenvolvimento de uma interface simples e intuitiva. Com o treinamento adequado, o usuário será capaz de operar o sistema de forma eficiente.</w:t>
      </w:r>
    </w:p>
    <w:p w14:paraId="397B7C43" w14:textId="425A420A" w:rsidR="00FA6360" w:rsidRPr="00F965F7" w:rsidRDefault="00F965F7" w:rsidP="00C52813">
      <w:pPr>
        <w:spacing w:before="30" w:after="30"/>
        <w:jc w:val="both"/>
      </w:pPr>
      <w:r w:rsidRPr="00F965F7">
        <w:t xml:space="preserve"> </w:t>
      </w:r>
      <w:r w:rsidR="00FA6360" w:rsidRPr="00F965F7">
        <w:t>Em relação à viabilidade financeira, estima-se que o retorno do investimento seja alcançado em 12 a 18 meses, devido à redução de custos operacionais e ao aumento da eficiência nas vendas e na produção. Além disso, a implementação local garantirá maior segurança do sistema, evitando o vazamento de informações sensíveis.</w:t>
      </w:r>
    </w:p>
    <w:p w14:paraId="285E0AA7" w14:textId="07FAFA20" w:rsidR="00FA6360" w:rsidRPr="00F965F7" w:rsidRDefault="00F965F7" w:rsidP="00C52813">
      <w:pPr>
        <w:spacing w:before="30" w:after="30"/>
        <w:jc w:val="both"/>
      </w:pPr>
      <w:r w:rsidRPr="00F965F7">
        <w:t xml:space="preserve"> </w:t>
      </w:r>
      <w:r w:rsidR="00FA6360" w:rsidRPr="00F965F7">
        <w:t>Por fim, acredita-se que, ao automatizar os processos manuais, a marcenaria se destacará no mercado, pois não há concorrentes locais que utilizam um sistema semelhante. Isso melhorará o tempo de atendimento aos clientes, o controle de orçamentos e a gestão de pedidos já realizados.</w:t>
      </w:r>
    </w:p>
    <w:p w14:paraId="440E8AD9" w14:textId="3ACB709A" w:rsidR="00E551DE" w:rsidRPr="00F965F7" w:rsidRDefault="00FA6360" w:rsidP="00C52813">
      <w:pPr>
        <w:spacing w:before="30" w:after="30"/>
        <w:jc w:val="both"/>
      </w:pPr>
      <w:r w:rsidRPr="00F965F7">
        <w:t>Com base nessas hipóteses, o projeto MovelControl busca oferecer uma solução eficiente e inovadora, que atenda às necessidades da marcenaria e contribua para o crescimento do negócio.</w:t>
      </w:r>
    </w:p>
    <w:p w14:paraId="7FE999E0" w14:textId="77777777" w:rsidR="00F965F7" w:rsidRPr="00F965F7" w:rsidRDefault="00F965F7" w:rsidP="00F965F7">
      <w:pPr>
        <w:spacing w:before="30"/>
      </w:pPr>
    </w:p>
    <w:p w14:paraId="44AA32D9" w14:textId="601C1265" w:rsidR="3BDB0C84" w:rsidRPr="00F965F7" w:rsidRDefault="001039B3" w:rsidP="00F965F7">
      <w:pPr>
        <w:pStyle w:val="Ttulo1"/>
        <w:spacing w:before="30" w:after="30"/>
        <w:rPr>
          <w:rFonts w:ascii="Times New Roman" w:hAnsi="Times New Roman"/>
        </w:rPr>
      </w:pPr>
      <w:bookmarkStart w:id="14" w:name="_Toc193099271"/>
      <w:r w:rsidRPr="00F965F7">
        <w:rPr>
          <w:rFonts w:ascii="Times New Roman" w:hAnsi="Times New Roman"/>
        </w:rPr>
        <w:t>Casos de uso de negócio</w:t>
      </w:r>
      <w:bookmarkEnd w:id="14"/>
    </w:p>
    <w:p w14:paraId="66A2D118" w14:textId="54518AEB" w:rsidR="00624826" w:rsidRPr="00F965F7" w:rsidRDefault="004C4A80" w:rsidP="00F965F7">
      <w:pPr>
        <w:keepNext/>
        <w:spacing w:before="30" w:after="30"/>
      </w:pPr>
      <w:r w:rsidRPr="004C4A80">
        <w:rPr>
          <w:noProof/>
        </w:rPr>
        <w:drawing>
          <wp:inline distT="0" distB="0" distL="0" distR="0" wp14:anchorId="574B45B7" wp14:editId="2FDA4EAC">
            <wp:extent cx="5972175" cy="4521200"/>
            <wp:effectExtent l="0" t="0" r="9525" b="0"/>
            <wp:docPr id="209119108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91089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EABC" w14:textId="41C5B0F3" w:rsidR="55C6C848" w:rsidRPr="00F965F7" w:rsidRDefault="00624826" w:rsidP="00F965F7">
      <w:pPr>
        <w:pStyle w:val="Legenda"/>
        <w:spacing w:before="30" w:after="30"/>
      </w:pPr>
      <w:r w:rsidRPr="00F965F7">
        <w:t xml:space="preserve">Figura </w:t>
      </w:r>
      <w:fldSimple w:instr=" SEQ Figura \* ARABIC ">
        <w:r w:rsidR="00F75DC6">
          <w:rPr>
            <w:noProof/>
          </w:rPr>
          <w:t>1</w:t>
        </w:r>
      </w:fldSimple>
      <w:r w:rsidRPr="00F965F7">
        <w:t xml:space="preserve"> - Diagrama de caso de Uso</w:t>
      </w:r>
    </w:p>
    <w:p w14:paraId="350793E6" w14:textId="0DEFB1EF" w:rsidR="3BDB0C84" w:rsidRPr="00F965F7" w:rsidRDefault="3BDB0C84" w:rsidP="00F965F7">
      <w:pPr>
        <w:spacing w:before="30" w:after="30"/>
      </w:pPr>
    </w:p>
    <w:p w14:paraId="26A80B92" w14:textId="1C976B8B" w:rsidR="3BDB0C84" w:rsidRPr="00F965F7" w:rsidRDefault="3BDB0C84" w:rsidP="00F965F7">
      <w:pPr>
        <w:spacing w:before="30" w:after="30"/>
      </w:pPr>
    </w:p>
    <w:p w14:paraId="7D59688B" w14:textId="7BF01AA2" w:rsidR="001039B3" w:rsidRPr="00F965F7" w:rsidRDefault="001039B3" w:rsidP="00F965F7">
      <w:pPr>
        <w:pStyle w:val="Ttulo1"/>
        <w:spacing w:before="30" w:after="30"/>
        <w:rPr>
          <w:rFonts w:ascii="Times New Roman" w:hAnsi="Times New Roman"/>
        </w:rPr>
      </w:pPr>
      <w:bookmarkStart w:id="15" w:name="_Toc193099272"/>
      <w:r w:rsidRPr="00F965F7">
        <w:rPr>
          <w:rFonts w:ascii="Times New Roman" w:hAnsi="Times New Roman"/>
        </w:rPr>
        <w:t>Diagrama de atividades de negócio</w:t>
      </w:r>
      <w:bookmarkEnd w:id="15"/>
    </w:p>
    <w:p w14:paraId="3779D4D0" w14:textId="77777777" w:rsidR="0098226F" w:rsidRPr="00F965F7" w:rsidRDefault="005E075B" w:rsidP="00F965F7">
      <w:pPr>
        <w:keepNext/>
        <w:spacing w:before="30" w:after="30"/>
      </w:pPr>
      <w:r w:rsidRPr="00F965F7">
        <w:rPr>
          <w:noProof/>
        </w:rPr>
        <w:drawing>
          <wp:inline distT="0" distB="0" distL="0" distR="0" wp14:anchorId="740C496F" wp14:editId="4251B021">
            <wp:extent cx="5943600" cy="6191885"/>
            <wp:effectExtent l="0" t="0" r="0" b="0"/>
            <wp:docPr id="1073230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0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64FB" w14:textId="5E66E405" w:rsidR="005E075B" w:rsidRPr="00F965F7" w:rsidRDefault="0098226F" w:rsidP="00F965F7">
      <w:pPr>
        <w:pStyle w:val="Legenda"/>
        <w:spacing w:before="30" w:after="30"/>
      </w:pPr>
      <w:r w:rsidRPr="00F965F7">
        <w:t xml:space="preserve">Figura </w:t>
      </w:r>
      <w:fldSimple w:instr=" SEQ Figura \* ARABIC ">
        <w:r w:rsidR="00F75DC6">
          <w:rPr>
            <w:noProof/>
          </w:rPr>
          <w:t>2</w:t>
        </w:r>
      </w:fldSimple>
      <w:r w:rsidRPr="00F965F7">
        <w:t xml:space="preserve"> - Diagrama de Atividade de Negócio</w:t>
      </w:r>
    </w:p>
    <w:p w14:paraId="0A4E5F93" w14:textId="77777777" w:rsidR="001039B3" w:rsidRPr="00F965F7" w:rsidRDefault="001039B3" w:rsidP="00F965F7">
      <w:pPr>
        <w:spacing w:before="30" w:after="30"/>
      </w:pPr>
    </w:p>
    <w:p w14:paraId="74360558" w14:textId="535871C4" w:rsidR="001039B3" w:rsidRDefault="001039B3" w:rsidP="00F965F7">
      <w:pPr>
        <w:pStyle w:val="Ttulo1"/>
        <w:spacing w:before="30" w:after="30"/>
        <w:rPr>
          <w:rFonts w:ascii="Times New Roman" w:hAnsi="Times New Roman"/>
        </w:rPr>
      </w:pPr>
      <w:bookmarkStart w:id="16" w:name="_Toc193099273"/>
      <w:r w:rsidRPr="00F965F7">
        <w:rPr>
          <w:rFonts w:ascii="Times New Roman" w:hAnsi="Times New Roman"/>
        </w:rPr>
        <w:t>Conclusão</w:t>
      </w:r>
      <w:bookmarkEnd w:id="16"/>
    </w:p>
    <w:p w14:paraId="3B6945A9" w14:textId="77777777" w:rsidR="00F965F7" w:rsidRPr="00F965F7" w:rsidRDefault="00F965F7" w:rsidP="00F965F7"/>
    <w:p w14:paraId="536CDDC7" w14:textId="77777777" w:rsidR="00053673" w:rsidRPr="00F965F7" w:rsidRDefault="009F33FE" w:rsidP="001C0330">
      <w:pPr>
        <w:spacing w:before="30" w:after="30"/>
        <w:jc w:val="both"/>
      </w:pPr>
      <w:r w:rsidRPr="00F965F7">
        <w:t xml:space="preserve"> </w:t>
      </w:r>
      <w:r w:rsidR="00053673" w:rsidRPr="00F965F7">
        <w:t xml:space="preserve">O sistema </w:t>
      </w:r>
      <w:r w:rsidR="00053673" w:rsidRPr="00F965F7">
        <w:rPr>
          <w:b/>
          <w:bCs/>
        </w:rPr>
        <w:t>MovelControl</w:t>
      </w:r>
      <w:r w:rsidR="00053673" w:rsidRPr="00F965F7">
        <w:t xml:space="preserve"> será projetado para otimizar a gestão de uma marcenaria, com foco na automação de processos manuais, como o controle de estoque e a emissão de orçamentos. Durante o desenvolvimento, foram consideradas as necessidades do usuário final, garantindo um sistema intuitivo e eficiente.</w:t>
      </w:r>
    </w:p>
    <w:p w14:paraId="12850206" w14:textId="6B76C34E" w:rsidR="00053673" w:rsidRPr="00F965F7" w:rsidRDefault="00053673" w:rsidP="001C0330">
      <w:pPr>
        <w:spacing w:before="30" w:after="30"/>
        <w:jc w:val="both"/>
      </w:pPr>
      <w:r w:rsidRPr="00F965F7">
        <w:t xml:space="preserve"> Além disso, foram identificados e mitigados riscos técnicos, operacionais e de segurança, assegurando a estabilidade </w:t>
      </w:r>
      <w:r w:rsidRPr="00F965F7">
        <w:lastRenderedPageBreak/>
        <w:t>do sistema. O cronograma foi estabelecido com prazos flexíveis, permitindo ajustes conforme a necessidade do projeto.</w:t>
      </w:r>
    </w:p>
    <w:p w14:paraId="7EA73580" w14:textId="13AB54C8" w:rsidR="0049460A" w:rsidRPr="00F965F7" w:rsidRDefault="0049460A" w:rsidP="00F965F7">
      <w:pPr>
        <w:spacing w:before="30" w:after="30"/>
        <w:ind w:left="720"/>
        <w:jc w:val="both"/>
      </w:pPr>
    </w:p>
    <w:sectPr w:rsidR="0049460A" w:rsidRPr="00F965F7" w:rsidSect="00F965F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75B9B" w14:textId="77777777" w:rsidR="00B10ECE" w:rsidRPr="00902A35" w:rsidRDefault="00B10ECE">
      <w:pPr>
        <w:spacing w:line="240" w:lineRule="auto"/>
      </w:pPr>
      <w:r w:rsidRPr="00902A35">
        <w:separator/>
      </w:r>
    </w:p>
  </w:endnote>
  <w:endnote w:type="continuationSeparator" w:id="0">
    <w:p w14:paraId="617BE884" w14:textId="77777777" w:rsidR="00B10ECE" w:rsidRPr="00902A35" w:rsidRDefault="00B10ECE">
      <w:pPr>
        <w:spacing w:line="240" w:lineRule="auto"/>
      </w:pPr>
      <w:r w:rsidRPr="00902A35">
        <w:continuationSeparator/>
      </w:r>
    </w:p>
  </w:endnote>
  <w:endnote w:type="continuationNotice" w:id="1">
    <w:p w14:paraId="6BD5D2E5" w14:textId="77777777" w:rsidR="00B10ECE" w:rsidRDefault="00B10EC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AFAEC" w14:textId="77777777" w:rsidR="00DE4ECF" w:rsidRPr="00902A35" w:rsidRDefault="00DE4ECF">
    <w:pPr>
      <w:pStyle w:val="Rodap"/>
      <w:framePr w:wrap="around" w:vAnchor="text" w:hAnchor="margin" w:xAlign="right" w:y="1"/>
      <w:rPr>
        <w:rStyle w:val="Nmerodepgina"/>
      </w:rPr>
    </w:pPr>
    <w:r w:rsidRPr="00902A35">
      <w:rPr>
        <w:rStyle w:val="Nmerodepgina"/>
      </w:rPr>
      <w:fldChar w:fldCharType="begin"/>
    </w:r>
    <w:r w:rsidRPr="00902A35">
      <w:rPr>
        <w:rStyle w:val="Nmerodepgina"/>
      </w:rPr>
      <w:instrText xml:space="preserve">PAGE  </w:instrText>
    </w:r>
    <w:r w:rsidRPr="00902A35">
      <w:rPr>
        <w:rStyle w:val="Nmerodepgina"/>
      </w:rPr>
      <w:fldChar w:fldCharType="end"/>
    </w:r>
  </w:p>
  <w:p w14:paraId="32291BC8" w14:textId="77777777" w:rsidR="00DE4ECF" w:rsidRPr="00902A35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:rsidRPr="00902A35" w14:paraId="3C42544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C815A6" w14:textId="1631032A" w:rsidR="00DE4ECF" w:rsidRPr="00902A35" w:rsidRDefault="00DE4EC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F369FB" w14:textId="5911AD45" w:rsidR="00DE4ECF" w:rsidRPr="00902A35" w:rsidRDefault="00DE4EC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59281" w14:textId="77777777" w:rsidR="00DE4ECF" w:rsidRPr="00902A35" w:rsidRDefault="00DE4ECF">
          <w:pPr>
            <w:jc w:val="right"/>
          </w:pPr>
          <w:r w:rsidRPr="00902A35">
            <w:t xml:space="preserve">Page </w:t>
          </w:r>
          <w:r w:rsidRPr="00902A35">
            <w:rPr>
              <w:rStyle w:val="Nmerodepgina"/>
            </w:rPr>
            <w:fldChar w:fldCharType="begin"/>
          </w:r>
          <w:r w:rsidRPr="00902A35">
            <w:rPr>
              <w:rStyle w:val="Nmerodepgina"/>
            </w:rPr>
            <w:instrText xml:space="preserve"> PAGE </w:instrText>
          </w:r>
          <w:r w:rsidRPr="00902A35">
            <w:rPr>
              <w:rStyle w:val="Nmerodepgina"/>
            </w:rPr>
            <w:fldChar w:fldCharType="separate"/>
          </w:r>
          <w:r w:rsidR="00401052" w:rsidRPr="00902A35">
            <w:rPr>
              <w:rStyle w:val="Nmerodepgina"/>
            </w:rPr>
            <w:t>2</w:t>
          </w:r>
          <w:r w:rsidRPr="00902A35">
            <w:rPr>
              <w:rStyle w:val="Nmerodepgina"/>
            </w:rPr>
            <w:fldChar w:fldCharType="end"/>
          </w:r>
        </w:p>
      </w:tc>
    </w:tr>
  </w:tbl>
  <w:p w14:paraId="57A7F378" w14:textId="77777777" w:rsidR="00DE4ECF" w:rsidRPr="00902A35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6D138" w14:textId="77777777" w:rsidR="00DE4ECF" w:rsidRPr="00902A35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E31B8" w14:textId="77777777" w:rsidR="00B10ECE" w:rsidRPr="00902A35" w:rsidRDefault="00B10ECE">
      <w:pPr>
        <w:spacing w:line="240" w:lineRule="auto"/>
      </w:pPr>
      <w:r w:rsidRPr="00902A35">
        <w:separator/>
      </w:r>
    </w:p>
  </w:footnote>
  <w:footnote w:type="continuationSeparator" w:id="0">
    <w:p w14:paraId="669C44C9" w14:textId="77777777" w:rsidR="00B10ECE" w:rsidRPr="00902A35" w:rsidRDefault="00B10ECE">
      <w:pPr>
        <w:spacing w:line="240" w:lineRule="auto"/>
      </w:pPr>
      <w:r w:rsidRPr="00902A35">
        <w:continuationSeparator/>
      </w:r>
    </w:p>
  </w:footnote>
  <w:footnote w:type="continuationNotice" w:id="1">
    <w:p w14:paraId="0ACC088E" w14:textId="77777777" w:rsidR="00B10ECE" w:rsidRDefault="00B10EC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CCEAA" w14:textId="77777777" w:rsidR="00DE4ECF" w:rsidRPr="00902A35" w:rsidRDefault="00DE4ECF">
    <w:pPr>
      <w:rPr>
        <w:sz w:val="24"/>
      </w:rPr>
    </w:pPr>
    <w:bookmarkStart w:id="0" w:name="_Hlk175170565"/>
    <w:bookmarkStart w:id="1" w:name="_Hlk175170566"/>
  </w:p>
  <w:p w14:paraId="05E104A9" w14:textId="77777777" w:rsidR="00DE4ECF" w:rsidRPr="00902A35" w:rsidRDefault="00DE4ECF">
    <w:pPr>
      <w:pBdr>
        <w:top w:val="single" w:sz="6" w:space="1" w:color="auto"/>
      </w:pBdr>
      <w:rPr>
        <w:sz w:val="24"/>
      </w:rPr>
    </w:pPr>
  </w:p>
  <w:p w14:paraId="668E22A2" w14:textId="4A32D9C5" w:rsidR="00D618A9" w:rsidRPr="00902A35" w:rsidRDefault="00EE3C62" w:rsidP="00D618A9">
    <w:pPr>
      <w:pStyle w:val="Cabealho"/>
      <w:jc w:val="center"/>
      <w:rPr>
        <w:rFonts w:ascii="Arial" w:eastAsia="Arial Unicode MS" w:hAnsi="Arial" w:cs="Arial"/>
        <w:b/>
        <w:color w:val="000000"/>
        <w:sz w:val="32"/>
        <w:szCs w:val="32"/>
      </w:rPr>
    </w:pPr>
    <w:r w:rsidRPr="00902A35">
      <w:rPr>
        <w:noProof/>
      </w:rPr>
      <w:drawing>
        <wp:inline distT="0" distB="0" distL="0" distR="0" wp14:anchorId="19A000AF" wp14:editId="38A9190D">
          <wp:extent cx="883920" cy="1158240"/>
          <wp:effectExtent l="0" t="0" r="0" b="0"/>
          <wp:docPr id="16550982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6442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D39716" w14:textId="77777777" w:rsidR="00D618A9" w:rsidRPr="00902A35" w:rsidRDefault="00D618A9" w:rsidP="00D618A9">
    <w:pPr>
      <w:pStyle w:val="Cabealho"/>
      <w:ind w:left="-567"/>
      <w:jc w:val="center"/>
      <w:rPr>
        <w:rFonts w:ascii="Arial" w:eastAsia="Arial Unicode MS" w:hAnsi="Arial" w:cs="Arial"/>
        <w:b/>
        <w:color w:val="000000"/>
        <w:sz w:val="32"/>
        <w:szCs w:val="32"/>
      </w:rPr>
    </w:pPr>
    <w:r w:rsidRPr="00902A35">
      <w:rPr>
        <w:rFonts w:ascii="Arial" w:eastAsia="Arial Unicode MS" w:hAnsi="Arial" w:cs="Arial"/>
        <w:b/>
        <w:color w:val="000000"/>
        <w:sz w:val="32"/>
        <w:szCs w:val="32"/>
      </w:rPr>
      <w:t>INSTITUTO FEDERAL GOIANO – Campus Urutaí</w:t>
    </w:r>
  </w:p>
  <w:p w14:paraId="515818F5" w14:textId="3A8B8F09" w:rsidR="00D618A9" w:rsidRPr="00902A35" w:rsidRDefault="00D618A9" w:rsidP="00D618A9">
    <w:pPr>
      <w:ind w:left="720" w:firstLine="720"/>
      <w:jc w:val="center"/>
      <w:rPr>
        <w:rFonts w:ascii="Arial" w:hAnsi="Arial" w:cs="Arial"/>
        <w:b/>
        <w:sz w:val="40"/>
        <w:szCs w:val="32"/>
      </w:rPr>
    </w:pPr>
    <w:r w:rsidRPr="00902A35">
      <w:rPr>
        <w:rFonts w:ascii="Arial" w:hAnsi="Arial" w:cs="Arial"/>
        <w:b/>
        <w:sz w:val="32"/>
        <w:szCs w:val="32"/>
      </w:rPr>
      <w:t>SISTEMAS DE INFORMAÇÃO</w:t>
    </w:r>
  </w:p>
  <w:p w14:paraId="57E13EE8" w14:textId="77777777" w:rsidR="00DE4ECF" w:rsidRPr="00902A35" w:rsidRDefault="00DE4ECF">
    <w:pPr>
      <w:pBdr>
        <w:bottom w:val="single" w:sz="6" w:space="1" w:color="auto"/>
      </w:pBdr>
      <w:jc w:val="right"/>
      <w:rPr>
        <w:sz w:val="24"/>
      </w:rPr>
    </w:pPr>
  </w:p>
  <w:p w14:paraId="77371F9F" w14:textId="58E00269" w:rsidR="00DE4ECF" w:rsidRPr="00902A35" w:rsidRDefault="00CB7341" w:rsidP="00CB7341">
    <w:pPr>
      <w:pStyle w:val="Cabealho"/>
      <w:tabs>
        <w:tab w:val="clear" w:pos="4320"/>
        <w:tab w:val="clear" w:pos="8640"/>
        <w:tab w:val="left" w:pos="2670"/>
      </w:tabs>
    </w:pPr>
    <w:r>
      <w:tab/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43D9F" w14:textId="77777777" w:rsidR="00DE4ECF" w:rsidRPr="00902A35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441BC" w14:textId="77777777" w:rsidR="00DE4ECF" w:rsidRPr="00902A35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11AD3F44"/>
    <w:multiLevelType w:val="hybridMultilevel"/>
    <w:tmpl w:val="C7CC5A92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D57FB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 w15:restartNumberingAfterBreak="0">
    <w:nsid w:val="3C7B6AA8"/>
    <w:multiLevelType w:val="hybridMultilevel"/>
    <w:tmpl w:val="F8F47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0" w15:restartNumberingAfterBreak="0">
    <w:nsid w:val="5CE927D0"/>
    <w:multiLevelType w:val="multilevel"/>
    <w:tmpl w:val="3B92C6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7F8905B4"/>
    <w:multiLevelType w:val="hybridMultilevel"/>
    <w:tmpl w:val="E76EF6B8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845368403">
    <w:abstractNumId w:val="0"/>
  </w:num>
  <w:num w:numId="2" w16cid:durableId="1655571609">
    <w:abstractNumId w:val="7"/>
  </w:num>
  <w:num w:numId="3" w16cid:durableId="518548126">
    <w:abstractNumId w:val="11"/>
  </w:num>
  <w:num w:numId="4" w16cid:durableId="261493302">
    <w:abstractNumId w:val="6"/>
  </w:num>
  <w:num w:numId="5" w16cid:durableId="1202329008">
    <w:abstractNumId w:val="9"/>
  </w:num>
  <w:num w:numId="6" w16cid:durableId="959914485">
    <w:abstractNumId w:val="8"/>
  </w:num>
  <w:num w:numId="7" w16cid:durableId="1853569563">
    <w:abstractNumId w:val="4"/>
  </w:num>
  <w:num w:numId="8" w16cid:durableId="1664551649">
    <w:abstractNumId w:val="1"/>
  </w:num>
  <w:num w:numId="9" w16cid:durableId="1192766432">
    <w:abstractNumId w:val="10"/>
  </w:num>
  <w:num w:numId="10" w16cid:durableId="1035077358">
    <w:abstractNumId w:val="2"/>
  </w:num>
  <w:num w:numId="11" w16cid:durableId="684791448">
    <w:abstractNumId w:val="12"/>
  </w:num>
  <w:num w:numId="12" w16cid:durableId="64686351">
    <w:abstractNumId w:val="5"/>
  </w:num>
  <w:num w:numId="13" w16cid:durableId="30798235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A9"/>
    <w:rsid w:val="00017363"/>
    <w:rsid w:val="00030C1A"/>
    <w:rsid w:val="0004319B"/>
    <w:rsid w:val="00046570"/>
    <w:rsid w:val="00053673"/>
    <w:rsid w:val="00053DE5"/>
    <w:rsid w:val="00061B4B"/>
    <w:rsid w:val="000748B9"/>
    <w:rsid w:val="0008072D"/>
    <w:rsid w:val="000961B1"/>
    <w:rsid w:val="000B4366"/>
    <w:rsid w:val="000B5A9D"/>
    <w:rsid w:val="000B7093"/>
    <w:rsid w:val="000B7237"/>
    <w:rsid w:val="000D080E"/>
    <w:rsid w:val="000D649D"/>
    <w:rsid w:val="000D7225"/>
    <w:rsid w:val="000E39D0"/>
    <w:rsid w:val="000F6959"/>
    <w:rsid w:val="001015B3"/>
    <w:rsid w:val="001039B3"/>
    <w:rsid w:val="00126109"/>
    <w:rsid w:val="00126B6E"/>
    <w:rsid w:val="00126E94"/>
    <w:rsid w:val="0013383D"/>
    <w:rsid w:val="00136746"/>
    <w:rsid w:val="0014069A"/>
    <w:rsid w:val="00152E7C"/>
    <w:rsid w:val="00167B59"/>
    <w:rsid w:val="001864D4"/>
    <w:rsid w:val="0019064A"/>
    <w:rsid w:val="00192875"/>
    <w:rsid w:val="00194AE2"/>
    <w:rsid w:val="001A3A2E"/>
    <w:rsid w:val="001A7B4D"/>
    <w:rsid w:val="001B535A"/>
    <w:rsid w:val="001B6482"/>
    <w:rsid w:val="001C0330"/>
    <w:rsid w:val="001C21CF"/>
    <w:rsid w:val="001D0BF8"/>
    <w:rsid w:val="001D5D80"/>
    <w:rsid w:val="001F51E3"/>
    <w:rsid w:val="001F5E00"/>
    <w:rsid w:val="001F7AA0"/>
    <w:rsid w:val="00205758"/>
    <w:rsid w:val="002118F3"/>
    <w:rsid w:val="002309CF"/>
    <w:rsid w:val="002332FF"/>
    <w:rsid w:val="002417E7"/>
    <w:rsid w:val="0024235B"/>
    <w:rsid w:val="0025660C"/>
    <w:rsid w:val="00264DF2"/>
    <w:rsid w:val="002769DC"/>
    <w:rsid w:val="00283281"/>
    <w:rsid w:val="00284C47"/>
    <w:rsid w:val="002876B5"/>
    <w:rsid w:val="002B6E61"/>
    <w:rsid w:val="002E09E0"/>
    <w:rsid w:val="002E43D5"/>
    <w:rsid w:val="002F668C"/>
    <w:rsid w:val="00305D27"/>
    <w:rsid w:val="00331052"/>
    <w:rsid w:val="00331053"/>
    <w:rsid w:val="003319D2"/>
    <w:rsid w:val="00334441"/>
    <w:rsid w:val="00340931"/>
    <w:rsid w:val="00360C28"/>
    <w:rsid w:val="00392D76"/>
    <w:rsid w:val="00397DA9"/>
    <w:rsid w:val="003A05A5"/>
    <w:rsid w:val="003A67C2"/>
    <w:rsid w:val="003B17C8"/>
    <w:rsid w:val="003B5DC2"/>
    <w:rsid w:val="003B70F7"/>
    <w:rsid w:val="003C536E"/>
    <w:rsid w:val="003D05B3"/>
    <w:rsid w:val="003F2E96"/>
    <w:rsid w:val="003F5A2F"/>
    <w:rsid w:val="00401052"/>
    <w:rsid w:val="00440B95"/>
    <w:rsid w:val="00482689"/>
    <w:rsid w:val="00490F98"/>
    <w:rsid w:val="0049460A"/>
    <w:rsid w:val="004A3BFC"/>
    <w:rsid w:val="004B3FBF"/>
    <w:rsid w:val="004C4A80"/>
    <w:rsid w:val="004C7E01"/>
    <w:rsid w:val="004D43F9"/>
    <w:rsid w:val="004D5E97"/>
    <w:rsid w:val="004E38F1"/>
    <w:rsid w:val="004F76D8"/>
    <w:rsid w:val="005128AD"/>
    <w:rsid w:val="00514CF7"/>
    <w:rsid w:val="00535FAC"/>
    <w:rsid w:val="005A11B8"/>
    <w:rsid w:val="005B4D25"/>
    <w:rsid w:val="005E075B"/>
    <w:rsid w:val="005E3E76"/>
    <w:rsid w:val="005E774A"/>
    <w:rsid w:val="005F5AC8"/>
    <w:rsid w:val="00600CFF"/>
    <w:rsid w:val="0061371F"/>
    <w:rsid w:val="00624826"/>
    <w:rsid w:val="006445DC"/>
    <w:rsid w:val="00661095"/>
    <w:rsid w:val="00664B58"/>
    <w:rsid w:val="00666858"/>
    <w:rsid w:val="0069046D"/>
    <w:rsid w:val="00695953"/>
    <w:rsid w:val="00695D87"/>
    <w:rsid w:val="00697215"/>
    <w:rsid w:val="006B2A55"/>
    <w:rsid w:val="006F314D"/>
    <w:rsid w:val="006F481E"/>
    <w:rsid w:val="0070690E"/>
    <w:rsid w:val="007369EB"/>
    <w:rsid w:val="007430F0"/>
    <w:rsid w:val="00767A30"/>
    <w:rsid w:val="00775791"/>
    <w:rsid w:val="0079448B"/>
    <w:rsid w:val="007D5DC9"/>
    <w:rsid w:val="007F39FC"/>
    <w:rsid w:val="0080304B"/>
    <w:rsid w:val="0081298B"/>
    <w:rsid w:val="00833D13"/>
    <w:rsid w:val="00856EE1"/>
    <w:rsid w:val="0086415A"/>
    <w:rsid w:val="00871B58"/>
    <w:rsid w:val="00872797"/>
    <w:rsid w:val="00876D5A"/>
    <w:rsid w:val="00883EF1"/>
    <w:rsid w:val="008A1035"/>
    <w:rsid w:val="008A3027"/>
    <w:rsid w:val="008B5B74"/>
    <w:rsid w:val="008D0611"/>
    <w:rsid w:val="008E5B92"/>
    <w:rsid w:val="008E70AA"/>
    <w:rsid w:val="00902A35"/>
    <w:rsid w:val="00915A2B"/>
    <w:rsid w:val="00966854"/>
    <w:rsid w:val="009806A2"/>
    <w:rsid w:val="009812DF"/>
    <w:rsid w:val="0098226F"/>
    <w:rsid w:val="00995990"/>
    <w:rsid w:val="009B4BC3"/>
    <w:rsid w:val="009C4E29"/>
    <w:rsid w:val="009D6DE9"/>
    <w:rsid w:val="009E4A28"/>
    <w:rsid w:val="009E75A3"/>
    <w:rsid w:val="009F2F5B"/>
    <w:rsid w:val="009F33FE"/>
    <w:rsid w:val="00A06B09"/>
    <w:rsid w:val="00A477B1"/>
    <w:rsid w:val="00A701AF"/>
    <w:rsid w:val="00A75F06"/>
    <w:rsid w:val="00A9237C"/>
    <w:rsid w:val="00A92C0D"/>
    <w:rsid w:val="00A93BF2"/>
    <w:rsid w:val="00AD753D"/>
    <w:rsid w:val="00AE2C5E"/>
    <w:rsid w:val="00B01A54"/>
    <w:rsid w:val="00B1046D"/>
    <w:rsid w:val="00B10ECE"/>
    <w:rsid w:val="00B2541F"/>
    <w:rsid w:val="00B2793C"/>
    <w:rsid w:val="00B32E45"/>
    <w:rsid w:val="00B362C7"/>
    <w:rsid w:val="00B43478"/>
    <w:rsid w:val="00B81107"/>
    <w:rsid w:val="00BA36CA"/>
    <w:rsid w:val="00BB1615"/>
    <w:rsid w:val="00BC23A7"/>
    <w:rsid w:val="00BD0C66"/>
    <w:rsid w:val="00BD7335"/>
    <w:rsid w:val="00C044B4"/>
    <w:rsid w:val="00C161F4"/>
    <w:rsid w:val="00C21CAF"/>
    <w:rsid w:val="00C22B51"/>
    <w:rsid w:val="00C3505E"/>
    <w:rsid w:val="00C4614A"/>
    <w:rsid w:val="00C52813"/>
    <w:rsid w:val="00C9040F"/>
    <w:rsid w:val="00C945A9"/>
    <w:rsid w:val="00CA2A6B"/>
    <w:rsid w:val="00CB7341"/>
    <w:rsid w:val="00CC4A04"/>
    <w:rsid w:val="00CF0D6E"/>
    <w:rsid w:val="00CF6D38"/>
    <w:rsid w:val="00D2240D"/>
    <w:rsid w:val="00D27193"/>
    <w:rsid w:val="00D35FFD"/>
    <w:rsid w:val="00D4392F"/>
    <w:rsid w:val="00D57054"/>
    <w:rsid w:val="00D618A9"/>
    <w:rsid w:val="00D634AF"/>
    <w:rsid w:val="00D71461"/>
    <w:rsid w:val="00D731FD"/>
    <w:rsid w:val="00D743B7"/>
    <w:rsid w:val="00D75E81"/>
    <w:rsid w:val="00DA3ECD"/>
    <w:rsid w:val="00DB0DE7"/>
    <w:rsid w:val="00DC152A"/>
    <w:rsid w:val="00DC3277"/>
    <w:rsid w:val="00DD125A"/>
    <w:rsid w:val="00DD4BB6"/>
    <w:rsid w:val="00DD67CA"/>
    <w:rsid w:val="00DE4ECF"/>
    <w:rsid w:val="00DF78F6"/>
    <w:rsid w:val="00E15295"/>
    <w:rsid w:val="00E16351"/>
    <w:rsid w:val="00E216C9"/>
    <w:rsid w:val="00E22336"/>
    <w:rsid w:val="00E52391"/>
    <w:rsid w:val="00E551DE"/>
    <w:rsid w:val="00E87D54"/>
    <w:rsid w:val="00EB2409"/>
    <w:rsid w:val="00EC1ABE"/>
    <w:rsid w:val="00EC2B82"/>
    <w:rsid w:val="00ED31AD"/>
    <w:rsid w:val="00EE3C62"/>
    <w:rsid w:val="00EE4851"/>
    <w:rsid w:val="00EE6A0D"/>
    <w:rsid w:val="00EF73D2"/>
    <w:rsid w:val="00F23EBD"/>
    <w:rsid w:val="00F34102"/>
    <w:rsid w:val="00F49F17"/>
    <w:rsid w:val="00F57CCD"/>
    <w:rsid w:val="00F75DC6"/>
    <w:rsid w:val="00F8623D"/>
    <w:rsid w:val="00F86758"/>
    <w:rsid w:val="00F965F7"/>
    <w:rsid w:val="00FA6360"/>
    <w:rsid w:val="00FA7974"/>
    <w:rsid w:val="00FB376F"/>
    <w:rsid w:val="00FB53D7"/>
    <w:rsid w:val="00FD3C06"/>
    <w:rsid w:val="00FD413E"/>
    <w:rsid w:val="00FE3DDA"/>
    <w:rsid w:val="02017C5C"/>
    <w:rsid w:val="022EBC41"/>
    <w:rsid w:val="046CEEAF"/>
    <w:rsid w:val="0486124E"/>
    <w:rsid w:val="04F8DC01"/>
    <w:rsid w:val="0642FB68"/>
    <w:rsid w:val="0647F9D5"/>
    <w:rsid w:val="06C05C4A"/>
    <w:rsid w:val="08417A05"/>
    <w:rsid w:val="0B912CE4"/>
    <w:rsid w:val="0DB2DB83"/>
    <w:rsid w:val="0DB7E723"/>
    <w:rsid w:val="105CA98F"/>
    <w:rsid w:val="1206E706"/>
    <w:rsid w:val="13E85866"/>
    <w:rsid w:val="143FA747"/>
    <w:rsid w:val="14792768"/>
    <w:rsid w:val="190E9777"/>
    <w:rsid w:val="1A83DEFB"/>
    <w:rsid w:val="1A93CC9C"/>
    <w:rsid w:val="1AA8846D"/>
    <w:rsid w:val="1AEDC961"/>
    <w:rsid w:val="1C89BFD2"/>
    <w:rsid w:val="1CC292EA"/>
    <w:rsid w:val="21419827"/>
    <w:rsid w:val="22844F8A"/>
    <w:rsid w:val="24DFAB3C"/>
    <w:rsid w:val="25A83E62"/>
    <w:rsid w:val="268AF922"/>
    <w:rsid w:val="2AE83B62"/>
    <w:rsid w:val="2B03D4FF"/>
    <w:rsid w:val="2D229322"/>
    <w:rsid w:val="2D45A392"/>
    <w:rsid w:val="2E2CBB7A"/>
    <w:rsid w:val="2E8CD348"/>
    <w:rsid w:val="31382502"/>
    <w:rsid w:val="31F31A58"/>
    <w:rsid w:val="32C8A6DB"/>
    <w:rsid w:val="34ADEDA9"/>
    <w:rsid w:val="35DE62B9"/>
    <w:rsid w:val="3BDB0C84"/>
    <w:rsid w:val="3E2DCC01"/>
    <w:rsid w:val="3ECA88F2"/>
    <w:rsid w:val="3EF84FEF"/>
    <w:rsid w:val="437740A4"/>
    <w:rsid w:val="4738C507"/>
    <w:rsid w:val="4A735A7B"/>
    <w:rsid w:val="4A740BDB"/>
    <w:rsid w:val="4C316F02"/>
    <w:rsid w:val="4CE37EF9"/>
    <w:rsid w:val="4E1CAE62"/>
    <w:rsid w:val="4E95518D"/>
    <w:rsid w:val="4FF30D2A"/>
    <w:rsid w:val="515AA008"/>
    <w:rsid w:val="529F93D1"/>
    <w:rsid w:val="52FC3C0E"/>
    <w:rsid w:val="55255F9C"/>
    <w:rsid w:val="55C6C848"/>
    <w:rsid w:val="57E9BB66"/>
    <w:rsid w:val="586F0B2F"/>
    <w:rsid w:val="5A27485C"/>
    <w:rsid w:val="5A8C21A8"/>
    <w:rsid w:val="5B6241F8"/>
    <w:rsid w:val="5B9BFED6"/>
    <w:rsid w:val="5DB75EC8"/>
    <w:rsid w:val="5DC0A3F3"/>
    <w:rsid w:val="5E733F6E"/>
    <w:rsid w:val="5EB51737"/>
    <w:rsid w:val="5F4E9569"/>
    <w:rsid w:val="5F5D55A4"/>
    <w:rsid w:val="5F9CDA21"/>
    <w:rsid w:val="606DE95C"/>
    <w:rsid w:val="60AB2731"/>
    <w:rsid w:val="62395627"/>
    <w:rsid w:val="62DA99D9"/>
    <w:rsid w:val="63426FA0"/>
    <w:rsid w:val="65629BAF"/>
    <w:rsid w:val="6593E3DC"/>
    <w:rsid w:val="66F728AF"/>
    <w:rsid w:val="697C9121"/>
    <w:rsid w:val="69EA293F"/>
    <w:rsid w:val="6B4EB3F7"/>
    <w:rsid w:val="6B5BB43C"/>
    <w:rsid w:val="6F3D189C"/>
    <w:rsid w:val="6FC0194E"/>
    <w:rsid w:val="70696D9D"/>
    <w:rsid w:val="717429AD"/>
    <w:rsid w:val="72F11DB8"/>
    <w:rsid w:val="76B1D5EB"/>
    <w:rsid w:val="76B4B2A7"/>
    <w:rsid w:val="786E81BA"/>
    <w:rsid w:val="7B01E13D"/>
    <w:rsid w:val="7D021A07"/>
    <w:rsid w:val="7F25F046"/>
    <w:rsid w:val="7FCEF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F5AED"/>
  <w14:defaultImageDpi w14:val="300"/>
  <w15:chartTrackingRefBased/>
  <w15:docId w15:val="{221C7CAF-6889-4FD5-BC31-703F842E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E4ECF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table" w:styleId="Tabelacomgrade">
    <w:name w:val="Table Grid"/>
    <w:basedOn w:val="Tabelanormal"/>
    <w:uiPriority w:val="59"/>
    <w:rsid w:val="00D74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72"/>
    <w:rsid w:val="001338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72"/>
    <w:qFormat/>
    <w:rsid w:val="0019287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2482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36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f\Downloads\Software%20Requirements%20Specification%20(2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(2).dot</Template>
  <TotalTime>8</TotalTime>
  <Pages>9</Pages>
  <Words>1355</Words>
  <Characters>7318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8656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Cristiane Santos</dc:creator>
  <cp:keywords/>
  <dc:description/>
  <cp:lastModifiedBy>Jorge Afonso</cp:lastModifiedBy>
  <cp:revision>2</cp:revision>
  <cp:lastPrinted>2025-04-07T12:33:00Z</cp:lastPrinted>
  <dcterms:created xsi:type="dcterms:W3CDTF">2025-03-17T13:21:00Z</dcterms:created>
  <dcterms:modified xsi:type="dcterms:W3CDTF">2025-04-07T13:29:00Z</dcterms:modified>
  <cp:category/>
</cp:coreProperties>
</file>